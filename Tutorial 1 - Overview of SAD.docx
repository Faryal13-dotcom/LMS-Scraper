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A8F372" w14:textId="02E31E87" w:rsidR="00CA08A1" w:rsidRPr="00CA08A1" w:rsidRDefault="00CA08A1" w:rsidP="000B0913">
      <w:pPr>
        <w:pBdr>
          <w:bottom w:val="single" w:sz="8" w:space="4" w:color="4F81BD"/>
        </w:pBdr>
        <w:contextualSpacing/>
        <w:jc w:val="center"/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</w:pPr>
      <w:r w:rsidRPr="00CA08A1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ICT28</w:t>
      </w:r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4</w:t>
      </w:r>
      <w:r w:rsidRPr="00CA08A1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 xml:space="preserve"> </w:t>
      </w:r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Systems Analysis and Design</w:t>
      </w:r>
      <w:r w:rsidRPr="00CA08A1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 xml:space="preserve">: </w:t>
      </w:r>
      <w:r w:rsidR="00C35F8E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Tutorial</w:t>
      </w:r>
      <w:r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 xml:space="preserve"> </w:t>
      </w:r>
      <w:r w:rsidRPr="00CA08A1">
        <w:rPr>
          <w:rFonts w:ascii="Calibri" w:hAnsi="Calibri"/>
          <w:color w:val="17365D"/>
          <w:spacing w:val="5"/>
          <w:kern w:val="28"/>
          <w:sz w:val="52"/>
          <w:szCs w:val="52"/>
          <w:lang w:bidi="en-US"/>
        </w:rPr>
        <w:t>1</w:t>
      </w:r>
    </w:p>
    <w:p w14:paraId="7E903D4B" w14:textId="77777777" w:rsidR="00CA08A1" w:rsidRPr="00CA08A1" w:rsidRDefault="00CA08A1" w:rsidP="00CA08A1">
      <w:pPr>
        <w:jc w:val="center"/>
        <w:rPr>
          <w:rFonts w:ascii="Calibri" w:hAnsi="Calibri" w:cs="Arial"/>
          <w:b/>
          <w:bCs/>
          <w:sz w:val="28"/>
          <w:szCs w:val="22"/>
          <w:lang w:bidi="en-US"/>
        </w:rPr>
      </w:pPr>
    </w:p>
    <w:p w14:paraId="7E8C6120" w14:textId="77777777" w:rsidR="00CA08A1" w:rsidRPr="00CA08A1" w:rsidRDefault="00CA08A1" w:rsidP="00CA08A1">
      <w:pPr>
        <w:jc w:val="center"/>
        <w:rPr>
          <w:rFonts w:ascii="Calibri" w:hAnsi="Calibri" w:cs="Arial"/>
          <w:b/>
          <w:bCs/>
          <w:sz w:val="40"/>
          <w:szCs w:val="24"/>
          <w:lang w:bidi="en-US"/>
        </w:rPr>
      </w:pPr>
      <w:r>
        <w:rPr>
          <w:rFonts w:ascii="Calibri" w:hAnsi="Calibri" w:cs="Arial"/>
          <w:b/>
          <w:bCs/>
          <w:sz w:val="36"/>
          <w:szCs w:val="22"/>
          <w:lang w:bidi="en-US"/>
        </w:rPr>
        <w:t>Overview of Systems Analysis and Design</w:t>
      </w:r>
    </w:p>
    <w:p w14:paraId="6A7704A1" w14:textId="77777777" w:rsidR="00CA08A1" w:rsidRPr="00CA08A1" w:rsidRDefault="00CA08A1" w:rsidP="00CA08A1">
      <w:pPr>
        <w:keepNext/>
        <w:keepLines/>
        <w:spacing w:before="480"/>
        <w:outlineLvl w:val="0"/>
        <w:rPr>
          <w:rFonts w:ascii="Calibri" w:hAnsi="Calibri" w:cs="Arial"/>
          <w:b/>
          <w:bCs/>
          <w:color w:val="365F91"/>
          <w:sz w:val="28"/>
          <w:szCs w:val="24"/>
          <w:lang w:bidi="en-US"/>
        </w:rPr>
      </w:pPr>
      <w:r w:rsidRPr="00CA08A1">
        <w:rPr>
          <w:rFonts w:ascii="Calibri" w:hAnsi="Calibri"/>
          <w:b/>
          <w:bCs/>
          <w:color w:val="365F91"/>
          <w:sz w:val="28"/>
          <w:szCs w:val="28"/>
          <w:lang w:bidi="en-US"/>
        </w:rPr>
        <w:t>ABOUT</w:t>
      </w:r>
      <w:r w:rsidRPr="00CA08A1"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 xml:space="preserve"> THIS </w:t>
      </w:r>
      <w:r w:rsidR="0054499F"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>TUTORIAL</w:t>
      </w:r>
    </w:p>
    <w:p w14:paraId="72F98600" w14:textId="77777777" w:rsidR="00CA08A1" w:rsidRPr="00CA08A1" w:rsidRDefault="00CA08A1" w:rsidP="00CA08A1">
      <w:pPr>
        <w:spacing w:line="276" w:lineRule="auto"/>
        <w:rPr>
          <w:rFonts w:ascii="Calibri" w:hAnsi="Calibri"/>
          <w:sz w:val="22"/>
          <w:szCs w:val="22"/>
          <w:lang w:bidi="en-US"/>
        </w:rPr>
      </w:pPr>
    </w:p>
    <w:p w14:paraId="6996B551" w14:textId="77777777" w:rsidR="00CA08A1" w:rsidRPr="00CA08A1" w:rsidRDefault="00CA08A1" w:rsidP="004801C5">
      <w:pPr>
        <w:rPr>
          <w:rFonts w:ascii="Calibri" w:hAnsi="Calibri"/>
          <w:sz w:val="22"/>
        </w:rPr>
      </w:pPr>
      <w:r w:rsidRPr="008B6E62">
        <w:rPr>
          <w:rFonts w:ascii="Calibri" w:hAnsi="Calibri"/>
          <w:sz w:val="22"/>
        </w:rPr>
        <w:t xml:space="preserve">In the first </w:t>
      </w:r>
      <w:r w:rsidR="00C35F8E">
        <w:rPr>
          <w:rFonts w:ascii="Calibri" w:hAnsi="Calibri"/>
          <w:sz w:val="22"/>
        </w:rPr>
        <w:t>tutorial</w:t>
      </w:r>
      <w:r w:rsidRPr="008B6E62">
        <w:rPr>
          <w:rFonts w:ascii="Calibri" w:hAnsi="Calibri"/>
          <w:sz w:val="22"/>
        </w:rPr>
        <w:t>, we will</w:t>
      </w:r>
      <w:r w:rsidR="00F3636C" w:rsidRPr="008B6E62">
        <w:rPr>
          <w:rFonts w:ascii="Calibri" w:hAnsi="Calibri"/>
          <w:sz w:val="22"/>
        </w:rPr>
        <w:t xml:space="preserve"> introduce some basic concepts about information systems, systems development, and the role of the system analyst. We’ll</w:t>
      </w:r>
      <w:r w:rsidRPr="008B6E62">
        <w:rPr>
          <w:rFonts w:ascii="Calibri" w:hAnsi="Calibri"/>
          <w:sz w:val="22"/>
        </w:rPr>
        <w:t xml:space="preserve"> use a simple example to give you some practice in thinking about the activities involved in undertaking a systems development project.  </w:t>
      </w:r>
      <w:r w:rsidR="00F3636C" w:rsidRPr="008B6E62">
        <w:rPr>
          <w:rFonts w:ascii="Calibri" w:hAnsi="Calibri"/>
          <w:sz w:val="22"/>
        </w:rPr>
        <w:t xml:space="preserve">The example </w:t>
      </w:r>
      <w:r w:rsidRPr="008B6E62">
        <w:rPr>
          <w:rFonts w:ascii="Calibri" w:hAnsi="Calibri"/>
          <w:sz w:val="22"/>
        </w:rPr>
        <w:t>will introduce in quite an informal way some of the techniques and models we use for representing systems analysis and design activities</w:t>
      </w:r>
      <w:r w:rsidR="00F3636C" w:rsidRPr="008B6E62">
        <w:rPr>
          <w:rFonts w:ascii="Calibri" w:hAnsi="Calibri"/>
          <w:sz w:val="22"/>
        </w:rPr>
        <w:t>, and we’ll return to these</w:t>
      </w:r>
      <w:r w:rsidRPr="008B6E62">
        <w:rPr>
          <w:rFonts w:ascii="Calibri" w:hAnsi="Calibri"/>
          <w:sz w:val="22"/>
        </w:rPr>
        <w:t xml:space="preserve"> in more detail throughout the unit. </w:t>
      </w:r>
    </w:p>
    <w:p w14:paraId="55B6E66D" w14:textId="77777777" w:rsidR="00CA08A1" w:rsidRPr="00CA08A1" w:rsidRDefault="00F3636C" w:rsidP="00CA08A1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>LEARNING OUTCOMES</w:t>
      </w:r>
      <w:r w:rsidR="00CA08A1" w:rsidRPr="00CA08A1">
        <w:rPr>
          <w:rFonts w:ascii="Calibri" w:hAnsi="Calibri"/>
          <w:b/>
          <w:bCs/>
          <w:color w:val="365F91"/>
          <w:sz w:val="28"/>
          <w:szCs w:val="28"/>
          <w:lang w:bidi="en-US"/>
        </w:rPr>
        <w:t xml:space="preserve"> </w:t>
      </w:r>
      <w:r>
        <w:rPr>
          <w:rFonts w:ascii="Calibri" w:hAnsi="Calibri"/>
          <w:b/>
          <w:bCs/>
          <w:color w:val="365F91"/>
          <w:sz w:val="28"/>
          <w:szCs w:val="28"/>
          <w:lang w:bidi="en-US"/>
        </w:rPr>
        <w:t>FOR</w:t>
      </w:r>
      <w:r w:rsidR="00CA08A1" w:rsidRPr="00CA08A1">
        <w:rPr>
          <w:rFonts w:ascii="Calibri" w:hAnsi="Calibri"/>
          <w:b/>
          <w:bCs/>
          <w:color w:val="365F91"/>
          <w:sz w:val="28"/>
          <w:szCs w:val="28"/>
          <w:lang w:bidi="en-US"/>
        </w:rPr>
        <w:t xml:space="preserve"> THIS </w:t>
      </w:r>
      <w:r w:rsidR="00C35F8E">
        <w:rPr>
          <w:rFonts w:ascii="Calibri" w:hAnsi="Calibri" w:cs="Arial"/>
          <w:b/>
          <w:bCs/>
          <w:color w:val="365F91"/>
          <w:sz w:val="28"/>
          <w:szCs w:val="24"/>
          <w:lang w:bidi="en-US"/>
        </w:rPr>
        <w:t>TUTORIAL</w:t>
      </w:r>
    </w:p>
    <w:p w14:paraId="64B2C30E" w14:textId="77777777" w:rsidR="00CA08A1" w:rsidRPr="00CA08A1" w:rsidRDefault="00CA08A1" w:rsidP="008B6E62">
      <w:pPr>
        <w:rPr>
          <w:rFonts w:ascii="Calibri" w:hAnsi="Calibri"/>
          <w:b/>
          <w:sz w:val="22"/>
          <w:szCs w:val="22"/>
          <w:lang w:bidi="en-US"/>
        </w:rPr>
      </w:pPr>
      <w:r w:rsidRPr="00CA08A1">
        <w:rPr>
          <w:rFonts w:ascii="Calibri" w:hAnsi="Calibri"/>
          <w:b/>
          <w:sz w:val="22"/>
          <w:szCs w:val="22"/>
          <w:lang w:bidi="en-US"/>
        </w:rPr>
        <w:t xml:space="preserve">After completing this </w:t>
      </w:r>
      <w:r w:rsidR="0054499F">
        <w:rPr>
          <w:rFonts w:ascii="Calibri" w:hAnsi="Calibri"/>
          <w:b/>
          <w:sz w:val="22"/>
          <w:szCs w:val="22"/>
          <w:lang w:bidi="en-US"/>
        </w:rPr>
        <w:t>tutorial</w:t>
      </w:r>
      <w:r w:rsidRPr="00CA08A1">
        <w:rPr>
          <w:rFonts w:ascii="Calibri" w:hAnsi="Calibri"/>
          <w:b/>
          <w:sz w:val="22"/>
          <w:szCs w:val="22"/>
          <w:lang w:bidi="en-US"/>
        </w:rPr>
        <w:t xml:space="preserve"> you should be able to:</w:t>
      </w:r>
    </w:p>
    <w:p w14:paraId="38F1D9A9" w14:textId="77777777" w:rsidR="00C9123B" w:rsidRPr="005E426C" w:rsidRDefault="00C9123B" w:rsidP="00C9123B">
      <w:pPr>
        <w:numPr>
          <w:ilvl w:val="0"/>
          <w:numId w:val="28"/>
        </w:numPr>
        <w:contextualSpacing/>
        <w:rPr>
          <w:rFonts w:ascii="Calibri" w:hAnsi="Calibri"/>
          <w:sz w:val="22"/>
          <w:szCs w:val="22"/>
          <w:lang w:val="en-AU" w:bidi="en-US"/>
        </w:rPr>
      </w:pPr>
      <w:r w:rsidRPr="005E426C">
        <w:rPr>
          <w:rFonts w:ascii="Calibri" w:hAnsi="Calibri"/>
          <w:sz w:val="22"/>
          <w:szCs w:val="22"/>
          <w:lang w:val="en-GB" w:bidi="en-US"/>
        </w:rPr>
        <w:t>Explain what an information system is</w:t>
      </w:r>
    </w:p>
    <w:p w14:paraId="3137FF9D" w14:textId="77777777" w:rsidR="00C9123B" w:rsidRPr="005E426C" w:rsidRDefault="00C9123B" w:rsidP="00C9123B">
      <w:pPr>
        <w:numPr>
          <w:ilvl w:val="0"/>
          <w:numId w:val="28"/>
        </w:numPr>
        <w:contextualSpacing/>
        <w:rPr>
          <w:rFonts w:ascii="Calibri" w:hAnsi="Calibri"/>
          <w:sz w:val="22"/>
          <w:szCs w:val="22"/>
          <w:lang w:val="en-AU" w:bidi="en-US"/>
        </w:rPr>
      </w:pPr>
      <w:r w:rsidRPr="005E426C">
        <w:rPr>
          <w:rFonts w:ascii="Calibri" w:hAnsi="Calibri"/>
          <w:sz w:val="22"/>
          <w:szCs w:val="22"/>
          <w:lang w:val="en-AU" w:bidi="en-US"/>
        </w:rPr>
        <w:t>Describe the various job titles and roles associated with analysis and design work</w:t>
      </w:r>
    </w:p>
    <w:p w14:paraId="4C55EDFF" w14:textId="77777777" w:rsidR="00C9123B" w:rsidRPr="00E21CE5" w:rsidRDefault="00C9123B" w:rsidP="00C9123B">
      <w:pPr>
        <w:numPr>
          <w:ilvl w:val="0"/>
          <w:numId w:val="28"/>
        </w:numPr>
        <w:contextualSpacing/>
        <w:rPr>
          <w:rFonts w:ascii="Calibri" w:hAnsi="Calibri"/>
          <w:sz w:val="22"/>
          <w:szCs w:val="22"/>
          <w:lang w:val="en-AU" w:bidi="en-US"/>
        </w:rPr>
      </w:pPr>
      <w:r w:rsidRPr="00E21CE5">
        <w:rPr>
          <w:rFonts w:ascii="Calibri" w:hAnsi="Calibri"/>
          <w:sz w:val="22"/>
          <w:szCs w:val="22"/>
          <w:lang w:val="en-GB" w:bidi="en-US"/>
        </w:rPr>
        <w:t>Identify the phases of the systems development life cycle (SDLC)</w:t>
      </w:r>
      <w:r w:rsidRPr="00E21CE5">
        <w:rPr>
          <w:rFonts w:ascii="Calibri" w:hAnsi="Calibri"/>
          <w:sz w:val="22"/>
          <w:szCs w:val="22"/>
          <w:rtl/>
          <w:lang w:val="en-AU"/>
        </w:rPr>
        <w:t>‏</w:t>
      </w:r>
      <w:r w:rsidRPr="00E21CE5">
        <w:rPr>
          <w:rFonts w:ascii="Calibri" w:hAnsi="Calibri"/>
          <w:sz w:val="22"/>
          <w:szCs w:val="22"/>
          <w:lang w:val="en-AU" w:bidi="en-US"/>
        </w:rPr>
        <w:t xml:space="preserve"> and their purposes</w:t>
      </w:r>
    </w:p>
    <w:p w14:paraId="17981FD0" w14:textId="77777777" w:rsidR="00CA08A1" w:rsidRPr="00CA08A1" w:rsidRDefault="00CA08A1" w:rsidP="00CA08A1">
      <w:pPr>
        <w:rPr>
          <w:rFonts w:ascii="Calibri" w:hAnsi="Calibri"/>
          <w:sz w:val="22"/>
          <w:szCs w:val="22"/>
          <w:lang w:val="en-AU" w:bidi="en-US"/>
        </w:rPr>
      </w:pPr>
    </w:p>
    <w:p w14:paraId="42092FAD" w14:textId="77777777" w:rsidR="00CA08A1" w:rsidRPr="00CA08A1" w:rsidRDefault="00CA08A1" w:rsidP="008B6E62">
      <w:pPr>
        <w:rPr>
          <w:rFonts w:ascii="Calibri" w:hAnsi="Calibri" w:cs="Arial"/>
          <w:b/>
          <w:sz w:val="22"/>
          <w:szCs w:val="22"/>
          <w:lang w:bidi="en-US"/>
        </w:rPr>
      </w:pPr>
      <w:r w:rsidRPr="00CA08A1">
        <w:rPr>
          <w:rFonts w:ascii="Calibri" w:hAnsi="Calibri" w:cs="Arial"/>
          <w:b/>
          <w:sz w:val="22"/>
          <w:szCs w:val="22"/>
          <w:lang w:bidi="en-US"/>
        </w:rPr>
        <w:t xml:space="preserve">This </w:t>
      </w:r>
      <w:r w:rsidR="0054499F">
        <w:rPr>
          <w:rFonts w:ascii="Calibri" w:hAnsi="Calibri"/>
          <w:b/>
          <w:sz w:val="22"/>
          <w:szCs w:val="22"/>
          <w:lang w:bidi="en-US"/>
        </w:rPr>
        <w:t>tutorial</w:t>
      </w:r>
      <w:r w:rsidR="00F3636C" w:rsidRPr="00CA08A1">
        <w:rPr>
          <w:rFonts w:ascii="Calibri" w:hAnsi="Calibri"/>
          <w:b/>
          <w:sz w:val="22"/>
          <w:szCs w:val="22"/>
          <w:lang w:bidi="en-US"/>
        </w:rPr>
        <w:t xml:space="preserve"> </w:t>
      </w:r>
      <w:r w:rsidRPr="00CA08A1">
        <w:rPr>
          <w:rFonts w:ascii="Calibri" w:hAnsi="Calibri" w:cs="Arial"/>
          <w:b/>
          <w:sz w:val="22"/>
          <w:szCs w:val="22"/>
          <w:lang w:bidi="en-US"/>
        </w:rPr>
        <w:t>addresses the following learning outcomes of the unit:</w:t>
      </w:r>
    </w:p>
    <w:p w14:paraId="7576D3C4" w14:textId="77777777" w:rsidR="00CA08A1" w:rsidRPr="00CA08A1" w:rsidRDefault="00CA08A1" w:rsidP="00F3636C">
      <w:pPr>
        <w:autoSpaceDE w:val="0"/>
        <w:autoSpaceDN w:val="0"/>
        <w:adjustRightInd w:val="0"/>
        <w:ind w:left="709" w:hanging="708"/>
        <w:rPr>
          <w:rFonts w:ascii="Calibri" w:hAnsi="Calibri"/>
          <w:color w:val="000000"/>
          <w:sz w:val="22"/>
          <w:szCs w:val="22"/>
          <w:lang w:val="en-AU" w:bidi="en-US"/>
        </w:rPr>
      </w:pPr>
      <w:r w:rsidRPr="00CA08A1">
        <w:rPr>
          <w:rFonts w:ascii="Calibri" w:hAnsi="Calibri" w:cs="Arial"/>
          <w:sz w:val="22"/>
          <w:szCs w:val="22"/>
          <w:lang w:bidi="en-US"/>
        </w:rPr>
        <w:t xml:space="preserve">LO </w:t>
      </w:r>
      <w:r w:rsidR="00E21CE5">
        <w:rPr>
          <w:rFonts w:ascii="Calibri" w:hAnsi="Calibri" w:cs="Arial"/>
          <w:sz w:val="22"/>
          <w:szCs w:val="22"/>
          <w:lang w:bidi="en-US"/>
        </w:rPr>
        <w:t>1</w:t>
      </w:r>
      <w:r w:rsidRPr="00CA08A1">
        <w:rPr>
          <w:rFonts w:ascii="Calibri" w:hAnsi="Calibri" w:cs="Arial"/>
          <w:sz w:val="22"/>
          <w:szCs w:val="22"/>
          <w:lang w:bidi="en-US"/>
        </w:rPr>
        <w:t xml:space="preserve">. </w:t>
      </w:r>
      <w:r w:rsidRPr="00CA08A1">
        <w:rPr>
          <w:rFonts w:ascii="Calibri" w:hAnsi="Calibri" w:cs="Arial"/>
          <w:sz w:val="22"/>
          <w:szCs w:val="22"/>
          <w:lang w:bidi="en-US"/>
        </w:rPr>
        <w:tab/>
      </w:r>
      <w:r w:rsidR="00E21CE5" w:rsidRPr="00E21CE5">
        <w:rPr>
          <w:rFonts w:ascii="Calibri" w:hAnsi="Calibri"/>
          <w:color w:val="000000"/>
          <w:sz w:val="22"/>
          <w:szCs w:val="22"/>
          <w:lang w:val="en-AU" w:bidi="en-US"/>
        </w:rPr>
        <w:t>Explain how information systems are used within organisations to fulfil organisational needs</w:t>
      </w:r>
    </w:p>
    <w:p w14:paraId="6AA6F0D3" w14:textId="77777777" w:rsidR="00E21CE5" w:rsidRPr="00E21CE5" w:rsidRDefault="00CA08A1" w:rsidP="00F3636C">
      <w:pPr>
        <w:autoSpaceDE w:val="0"/>
        <w:autoSpaceDN w:val="0"/>
        <w:adjustRightInd w:val="0"/>
        <w:ind w:left="709" w:hanging="708"/>
        <w:rPr>
          <w:rFonts w:ascii="Calibri" w:hAnsi="Calibri"/>
          <w:color w:val="000000"/>
          <w:sz w:val="22"/>
          <w:szCs w:val="22"/>
          <w:lang w:val="en-AU" w:bidi="en-US"/>
        </w:rPr>
      </w:pPr>
      <w:r w:rsidRPr="00CA08A1">
        <w:rPr>
          <w:rFonts w:ascii="Calibri" w:hAnsi="Calibri" w:cs="Arial"/>
          <w:sz w:val="22"/>
          <w:szCs w:val="22"/>
          <w:lang w:val="en-AU" w:bidi="en-US"/>
        </w:rPr>
        <w:t xml:space="preserve">LO </w:t>
      </w:r>
      <w:r w:rsidR="00E21CE5">
        <w:rPr>
          <w:rFonts w:ascii="Calibri" w:hAnsi="Calibri" w:cs="Arial"/>
          <w:sz w:val="22"/>
          <w:szCs w:val="22"/>
          <w:lang w:val="en-AU" w:bidi="en-US"/>
        </w:rPr>
        <w:t>2</w:t>
      </w:r>
      <w:r w:rsidRPr="00CA08A1">
        <w:rPr>
          <w:rFonts w:ascii="Calibri" w:hAnsi="Calibri" w:cs="Arial"/>
          <w:sz w:val="22"/>
          <w:szCs w:val="22"/>
          <w:lang w:val="en-AU" w:bidi="en-US"/>
        </w:rPr>
        <w:t>.</w:t>
      </w:r>
      <w:r w:rsidRPr="00CA08A1">
        <w:rPr>
          <w:rFonts w:ascii="Calibri" w:hAnsi="Calibri" w:cs="Arial"/>
          <w:sz w:val="22"/>
          <w:szCs w:val="22"/>
          <w:lang w:val="en-AU" w:bidi="en-US"/>
        </w:rPr>
        <w:tab/>
      </w:r>
      <w:r w:rsidR="00E21CE5" w:rsidRPr="00E21CE5">
        <w:rPr>
          <w:rFonts w:ascii="Calibri" w:hAnsi="Calibri"/>
          <w:color w:val="000000"/>
          <w:sz w:val="22"/>
          <w:szCs w:val="22"/>
          <w:lang w:val="en-AU" w:bidi="en-US"/>
        </w:rPr>
        <w:t>Describe the phases and activities typically involved in the systems development life cycle</w:t>
      </w:r>
      <w:r w:rsidR="00E21CE5">
        <w:rPr>
          <w:rFonts w:ascii="Calibri" w:hAnsi="Calibri"/>
          <w:color w:val="000000"/>
          <w:sz w:val="22"/>
          <w:szCs w:val="22"/>
          <w:lang w:val="en-AU" w:bidi="en-US"/>
        </w:rPr>
        <w:t xml:space="preserve"> (SDLC)</w:t>
      </w:r>
    </w:p>
    <w:p w14:paraId="2171BAC7" w14:textId="77777777" w:rsidR="00CA08A1" w:rsidRPr="00CA08A1" w:rsidRDefault="00CA08A1" w:rsidP="00CA08A1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CA08A1">
        <w:rPr>
          <w:rFonts w:ascii="Calibri" w:hAnsi="Calibri"/>
          <w:b/>
          <w:bCs/>
          <w:color w:val="365F91"/>
          <w:sz w:val="28"/>
          <w:szCs w:val="28"/>
          <w:lang w:bidi="en-US"/>
        </w:rPr>
        <w:t>REFERENCE MATERIAL</w:t>
      </w:r>
    </w:p>
    <w:p w14:paraId="23171BE4" w14:textId="77777777" w:rsidR="00CA08A1" w:rsidRPr="008B6E62" w:rsidRDefault="00CA08A1" w:rsidP="00CA08A1">
      <w:pPr>
        <w:numPr>
          <w:ilvl w:val="0"/>
          <w:numId w:val="29"/>
        </w:numPr>
        <w:rPr>
          <w:rFonts w:ascii="Calibri" w:hAnsi="Calibri"/>
          <w:sz w:val="22"/>
          <w:szCs w:val="24"/>
        </w:rPr>
      </w:pPr>
      <w:r w:rsidRPr="008B6E62">
        <w:rPr>
          <w:rFonts w:ascii="Calibri" w:hAnsi="Calibri"/>
          <w:sz w:val="22"/>
          <w:szCs w:val="24"/>
        </w:rPr>
        <w:t xml:space="preserve">Topic 1 lecture notes and </w:t>
      </w:r>
      <w:r w:rsidR="00C35F8E">
        <w:rPr>
          <w:rFonts w:ascii="Calibri" w:hAnsi="Calibri"/>
          <w:sz w:val="22"/>
          <w:szCs w:val="24"/>
        </w:rPr>
        <w:t>recordings</w:t>
      </w:r>
    </w:p>
    <w:p w14:paraId="4895CB20" w14:textId="77777777" w:rsidR="00CA08A1" w:rsidRPr="009F4C52" w:rsidRDefault="00CA08A1" w:rsidP="009F4C52">
      <w:pPr>
        <w:numPr>
          <w:ilvl w:val="0"/>
          <w:numId w:val="29"/>
        </w:numPr>
        <w:rPr>
          <w:rFonts w:ascii="Calibri" w:hAnsi="Calibri"/>
          <w:sz w:val="22"/>
          <w:szCs w:val="24"/>
        </w:rPr>
      </w:pPr>
      <w:r w:rsidRPr="008B6E62">
        <w:rPr>
          <w:rFonts w:ascii="Calibri" w:hAnsi="Calibri"/>
          <w:sz w:val="22"/>
          <w:szCs w:val="24"/>
        </w:rPr>
        <w:t>Chapter 1 worked example</w:t>
      </w:r>
    </w:p>
    <w:p w14:paraId="359E6789" w14:textId="77777777" w:rsidR="00CA08A1" w:rsidRPr="00CA08A1" w:rsidRDefault="00CA08A1" w:rsidP="00CA08A1">
      <w:pPr>
        <w:keepNext/>
        <w:keepLines/>
        <w:spacing w:before="480"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CA08A1">
        <w:rPr>
          <w:rFonts w:ascii="Calibri" w:hAnsi="Calibri"/>
          <w:b/>
          <w:bCs/>
          <w:color w:val="365F91"/>
          <w:sz w:val="28"/>
          <w:szCs w:val="28"/>
          <w:lang w:bidi="en-US"/>
        </w:rPr>
        <w:t>QUIZ</w:t>
      </w:r>
    </w:p>
    <w:p w14:paraId="18F6D59A" w14:textId="77777777" w:rsidR="008B6E62" w:rsidRDefault="00CA08A1" w:rsidP="00394E61">
      <w:pPr>
        <w:rPr>
          <w:rFonts w:ascii="Calibri" w:hAnsi="Calibri"/>
          <w:sz w:val="22"/>
          <w:szCs w:val="22"/>
          <w:lang w:bidi="en-US"/>
        </w:rPr>
      </w:pPr>
      <w:r w:rsidRPr="00CA08A1">
        <w:rPr>
          <w:rFonts w:ascii="Calibri" w:hAnsi="Calibri"/>
          <w:sz w:val="22"/>
          <w:szCs w:val="22"/>
          <w:lang w:bidi="en-US"/>
        </w:rPr>
        <w:t xml:space="preserve">This week’s quiz includes some questions relating to material covered in this </w:t>
      </w:r>
      <w:r w:rsidR="0054499F">
        <w:rPr>
          <w:rFonts w:ascii="Calibri" w:hAnsi="Calibri"/>
          <w:sz w:val="22"/>
          <w:szCs w:val="22"/>
          <w:lang w:bidi="en-US"/>
        </w:rPr>
        <w:t>tutorial</w:t>
      </w:r>
      <w:r w:rsidRPr="00CA08A1">
        <w:rPr>
          <w:rFonts w:ascii="Calibri" w:hAnsi="Calibri"/>
          <w:sz w:val="22"/>
          <w:szCs w:val="22"/>
          <w:lang w:bidi="en-US"/>
        </w:rPr>
        <w:t>.</w:t>
      </w:r>
    </w:p>
    <w:p w14:paraId="506D3ED3" w14:textId="77777777" w:rsidR="004801C5" w:rsidRDefault="008B6E62" w:rsidP="00394E61">
      <w:pPr>
        <w:rPr>
          <w:rFonts w:ascii="Calibri" w:hAnsi="Calibri"/>
          <w:sz w:val="22"/>
          <w:szCs w:val="22"/>
          <w:lang w:bidi="en-US"/>
        </w:rPr>
      </w:pPr>
      <w:r>
        <w:rPr>
          <w:rFonts w:ascii="Calibri" w:hAnsi="Calibri"/>
          <w:sz w:val="22"/>
          <w:szCs w:val="22"/>
          <w:lang w:bidi="en-US"/>
        </w:rPr>
        <w:br w:type="page"/>
      </w:r>
    </w:p>
    <w:p w14:paraId="0A10023E" w14:textId="77777777" w:rsidR="00CA08A1" w:rsidRPr="00394E61" w:rsidRDefault="00CA08A1" w:rsidP="00394E61">
      <w:pPr>
        <w:rPr>
          <w:rFonts w:ascii="Calibri" w:hAnsi="Calibri"/>
          <w:sz w:val="22"/>
          <w:szCs w:val="22"/>
          <w:lang w:bidi="en-US"/>
        </w:rPr>
      </w:pPr>
      <w:r w:rsidRPr="00CA08A1">
        <w:rPr>
          <w:rFonts w:ascii="Calibri" w:hAnsi="Calibri"/>
          <w:sz w:val="22"/>
          <w:szCs w:val="22"/>
          <w:lang w:bidi="en-US"/>
        </w:rPr>
        <w:lastRenderedPageBreak/>
        <w:t xml:space="preserve"> </w:t>
      </w:r>
    </w:p>
    <w:p w14:paraId="2332B2FB" w14:textId="77777777" w:rsidR="00E21CE5" w:rsidRDefault="00E21CE5" w:rsidP="00CA08A1">
      <w:pPr>
        <w:pStyle w:val="Heading1"/>
        <w:keepLines/>
        <w:spacing w:after="240"/>
        <w:rPr>
          <w:rFonts w:ascii="Calibri" w:hAnsi="Calibri"/>
          <w:color w:val="365F91"/>
          <w:sz w:val="28"/>
          <w:szCs w:val="28"/>
          <w:lang w:bidi="en-US"/>
        </w:rPr>
      </w:pPr>
      <w:r>
        <w:rPr>
          <w:rFonts w:ascii="Calibri" w:hAnsi="Calibri"/>
          <w:color w:val="365F91"/>
          <w:sz w:val="28"/>
          <w:szCs w:val="28"/>
          <w:lang w:bidi="en-US"/>
        </w:rPr>
        <w:t>1. DISCUSSION QUESTIONS AND ACTIVITIES</w:t>
      </w:r>
    </w:p>
    <w:p w14:paraId="6B091256" w14:textId="77777777" w:rsidR="005E426C" w:rsidRPr="008B6E62" w:rsidRDefault="005E426C" w:rsidP="00B90AB6">
      <w:pPr>
        <w:pStyle w:val="ListParagraph"/>
        <w:numPr>
          <w:ilvl w:val="0"/>
          <w:numId w:val="35"/>
        </w:numPr>
        <w:ind w:left="426"/>
        <w:rPr>
          <w:rFonts w:ascii="Calibri" w:hAnsi="Calibri"/>
          <w:sz w:val="22"/>
          <w:szCs w:val="22"/>
        </w:rPr>
      </w:pPr>
      <w:r w:rsidRPr="008B6E62">
        <w:rPr>
          <w:rFonts w:ascii="Calibri" w:hAnsi="Calibri"/>
          <w:sz w:val="22"/>
          <w:szCs w:val="22"/>
        </w:rPr>
        <w:t>What is an information system? What are the main components of an information system?  Describe some information systems that you have used.</w:t>
      </w:r>
    </w:p>
    <w:p w14:paraId="56114E33" w14:textId="77777777" w:rsidR="00B90AB6" w:rsidRPr="008B6E62" w:rsidRDefault="00B90AB6" w:rsidP="00B90AB6">
      <w:pPr>
        <w:ind w:left="426"/>
        <w:rPr>
          <w:rFonts w:ascii="Calibri" w:hAnsi="Calibri"/>
          <w:sz w:val="22"/>
          <w:szCs w:val="22"/>
        </w:rPr>
      </w:pPr>
    </w:p>
    <w:p w14:paraId="70F1D629" w14:textId="77777777" w:rsidR="005E426C" w:rsidRPr="008B6E62" w:rsidRDefault="005E426C" w:rsidP="00B90AB6">
      <w:pPr>
        <w:pStyle w:val="ListParagraph"/>
        <w:numPr>
          <w:ilvl w:val="0"/>
          <w:numId w:val="35"/>
        </w:numPr>
        <w:ind w:left="426"/>
        <w:rPr>
          <w:rFonts w:ascii="Calibri" w:hAnsi="Calibri"/>
          <w:sz w:val="22"/>
          <w:szCs w:val="22"/>
        </w:rPr>
      </w:pPr>
      <w:r w:rsidRPr="008B6E62">
        <w:rPr>
          <w:rFonts w:ascii="Calibri" w:hAnsi="Calibri"/>
          <w:sz w:val="22"/>
          <w:szCs w:val="22"/>
        </w:rPr>
        <w:t xml:space="preserve">What is systems development? What kinds of activities does it include? </w:t>
      </w:r>
    </w:p>
    <w:p w14:paraId="08B1E8B8" w14:textId="77777777" w:rsidR="00B90AB6" w:rsidRPr="008B6E62" w:rsidRDefault="00B90AB6" w:rsidP="00B90AB6">
      <w:pPr>
        <w:ind w:left="426"/>
        <w:rPr>
          <w:rFonts w:ascii="Calibri" w:hAnsi="Calibri"/>
          <w:sz w:val="22"/>
          <w:szCs w:val="22"/>
        </w:rPr>
      </w:pPr>
    </w:p>
    <w:p w14:paraId="2C399E35" w14:textId="77777777" w:rsidR="005E426C" w:rsidRPr="008B6E62" w:rsidRDefault="005E426C" w:rsidP="00B90AB6">
      <w:pPr>
        <w:pStyle w:val="ListParagraph"/>
        <w:numPr>
          <w:ilvl w:val="0"/>
          <w:numId w:val="35"/>
        </w:numPr>
        <w:ind w:left="426"/>
        <w:rPr>
          <w:rFonts w:ascii="Calibri" w:hAnsi="Calibri"/>
          <w:sz w:val="22"/>
          <w:szCs w:val="22"/>
        </w:rPr>
      </w:pPr>
      <w:r w:rsidRPr="008B6E62">
        <w:rPr>
          <w:rFonts w:ascii="Calibri" w:hAnsi="Calibri"/>
          <w:sz w:val="22"/>
          <w:szCs w:val="22"/>
        </w:rPr>
        <w:t xml:space="preserve">What do systems analysts do? What is their role in systems development? </w:t>
      </w:r>
    </w:p>
    <w:p w14:paraId="3977160B" w14:textId="77777777" w:rsidR="00B90AB6" w:rsidRPr="008B6E62" w:rsidRDefault="00B90AB6" w:rsidP="00B90AB6">
      <w:pPr>
        <w:ind w:left="426"/>
        <w:rPr>
          <w:rFonts w:ascii="Calibri" w:hAnsi="Calibri"/>
          <w:sz w:val="22"/>
          <w:szCs w:val="22"/>
        </w:rPr>
      </w:pPr>
    </w:p>
    <w:p w14:paraId="28958614" w14:textId="64C2CEEA" w:rsidR="00B76BF9" w:rsidRDefault="005E426C" w:rsidP="000B0913">
      <w:pPr>
        <w:pStyle w:val="ListParagraph"/>
        <w:numPr>
          <w:ilvl w:val="0"/>
          <w:numId w:val="35"/>
        </w:numPr>
        <w:ind w:left="426"/>
        <w:rPr>
          <w:rFonts w:ascii="Calibri" w:hAnsi="Calibri"/>
          <w:sz w:val="22"/>
          <w:szCs w:val="22"/>
        </w:rPr>
      </w:pPr>
      <w:r w:rsidRPr="008B6E62">
        <w:rPr>
          <w:rFonts w:ascii="Calibri" w:hAnsi="Calibri"/>
          <w:sz w:val="22"/>
          <w:szCs w:val="22"/>
        </w:rPr>
        <w:t xml:space="preserve">What job titles cover the work involved in systems analysis? Use the Internet (e.g. </w:t>
      </w:r>
      <w:r w:rsidR="00BD5FEF" w:rsidRPr="00BD5FEF">
        <w:t>www.seek.com.au</w:t>
      </w:r>
      <w:r w:rsidRPr="008B6E62">
        <w:rPr>
          <w:rFonts w:ascii="Calibri" w:hAnsi="Calibri"/>
          <w:sz w:val="22"/>
          <w:szCs w:val="22"/>
        </w:rPr>
        <w:t xml:space="preserve"> ) to search for some job descriptions and related job titles. What are the duties/responsibilities involved, and what skills and experience are required?  </w:t>
      </w:r>
      <w:r w:rsidR="000B0913">
        <w:rPr>
          <w:rFonts w:ascii="Calibri" w:hAnsi="Calibri"/>
          <w:sz w:val="22"/>
          <w:szCs w:val="22"/>
        </w:rPr>
        <w:br/>
      </w:r>
    </w:p>
    <w:p w14:paraId="0B457E31" w14:textId="59D3AA43" w:rsidR="005E426C" w:rsidRPr="007D7674" w:rsidRDefault="009E3FC6" w:rsidP="007D7674">
      <w:pPr>
        <w:pStyle w:val="ListParagraph"/>
        <w:numPr>
          <w:ilvl w:val="0"/>
          <w:numId w:val="35"/>
        </w:numPr>
        <w:ind w:left="426"/>
        <w:rPr>
          <w:rFonts w:ascii="Calibri" w:hAnsi="Calibri"/>
          <w:sz w:val="22"/>
          <w:szCs w:val="22"/>
        </w:rPr>
      </w:pPr>
      <w:hyperlink r:id="rId14" w:history="1">
        <w:r w:rsidRPr="00AD453B">
          <w:rPr>
            <w:rStyle w:val="Hyperlink"/>
            <w:rFonts w:ascii="Calibri" w:hAnsi="Calibri"/>
            <w:sz w:val="22"/>
            <w:szCs w:val="22"/>
          </w:rPr>
          <w:t>https://www.payscale.com</w:t>
        </w:r>
      </w:hyperlink>
      <w:r w:rsidR="000B0913">
        <w:rPr>
          <w:rFonts w:ascii="Calibri" w:hAnsi="Calibri"/>
          <w:sz w:val="22"/>
          <w:szCs w:val="22"/>
        </w:rPr>
        <w:t xml:space="preserve"> lets you investigate different</w:t>
      </w:r>
      <w:r w:rsidR="00B76BF9">
        <w:rPr>
          <w:rFonts w:ascii="Calibri" w:hAnsi="Calibri"/>
          <w:sz w:val="22"/>
          <w:szCs w:val="22"/>
        </w:rPr>
        <w:t xml:space="preserve"> job descriptions,</w:t>
      </w:r>
      <w:r w:rsidR="000B0913">
        <w:rPr>
          <w:rFonts w:ascii="Calibri" w:hAnsi="Calibri"/>
          <w:sz w:val="22"/>
          <w:szCs w:val="22"/>
        </w:rPr>
        <w:t xml:space="preserve"> career paths and different skill sets that can inf</w:t>
      </w:r>
      <w:bookmarkStart w:id="0" w:name="_GoBack"/>
      <w:bookmarkEnd w:id="0"/>
      <w:r w:rsidR="000B0913">
        <w:rPr>
          <w:rFonts w:ascii="Calibri" w:hAnsi="Calibri"/>
          <w:sz w:val="22"/>
          <w:szCs w:val="22"/>
        </w:rPr>
        <w:t>luence salary.</w:t>
      </w:r>
    </w:p>
    <w:p w14:paraId="0406D7E0" w14:textId="77777777" w:rsidR="00E21CE5" w:rsidRDefault="00E21CE5" w:rsidP="00CA08A1">
      <w:pPr>
        <w:pStyle w:val="Heading1"/>
        <w:keepLines/>
        <w:spacing w:after="240"/>
        <w:rPr>
          <w:rFonts w:ascii="Calibri" w:hAnsi="Calibri"/>
          <w:color w:val="365F91"/>
          <w:sz w:val="22"/>
          <w:szCs w:val="22"/>
          <w:lang w:bidi="en-US"/>
        </w:rPr>
      </w:pPr>
    </w:p>
    <w:p w14:paraId="15945716" w14:textId="77777777" w:rsidR="008B6E62" w:rsidRPr="008B6E62" w:rsidRDefault="008B6E62" w:rsidP="008B6E62">
      <w:pPr>
        <w:rPr>
          <w:lang w:bidi="en-US"/>
        </w:rPr>
      </w:pPr>
    </w:p>
    <w:p w14:paraId="76DDAEFF" w14:textId="77777777" w:rsidR="00D77CAF" w:rsidRPr="00600BED" w:rsidRDefault="00E21CE5" w:rsidP="000B0913">
      <w:pPr>
        <w:pStyle w:val="Heading1"/>
        <w:keepLines/>
        <w:spacing w:after="240"/>
        <w:rPr>
          <w:rFonts w:ascii="Calibri" w:hAnsi="Calibri"/>
          <w:color w:val="365F91"/>
          <w:sz w:val="28"/>
          <w:szCs w:val="22"/>
          <w:lang w:bidi="en-US"/>
        </w:rPr>
      </w:pPr>
      <w:r w:rsidRPr="00600BED">
        <w:rPr>
          <w:rFonts w:ascii="Calibri" w:hAnsi="Calibri"/>
          <w:color w:val="365F91"/>
          <w:sz w:val="28"/>
          <w:szCs w:val="22"/>
          <w:lang w:bidi="en-US"/>
        </w:rPr>
        <w:t xml:space="preserve">2. EXAMPLE: </w:t>
      </w:r>
      <w:r w:rsidR="000B0913">
        <w:rPr>
          <w:rFonts w:ascii="Calibri" w:hAnsi="Calibri"/>
          <w:color w:val="365F91"/>
          <w:sz w:val="28"/>
          <w:szCs w:val="22"/>
          <w:lang w:bidi="en-US"/>
        </w:rPr>
        <w:t xml:space="preserve">The Conference Coordinator </w:t>
      </w:r>
      <w:r w:rsidR="007D7674">
        <w:rPr>
          <w:rFonts w:ascii="Calibri" w:hAnsi="Calibri"/>
          <w:color w:val="365F91"/>
          <w:sz w:val="28"/>
          <w:szCs w:val="22"/>
          <w:lang w:bidi="en-US"/>
        </w:rPr>
        <w:t xml:space="preserve">Information </w:t>
      </w:r>
      <w:r w:rsidR="000B0913">
        <w:rPr>
          <w:rFonts w:ascii="Calibri" w:hAnsi="Calibri"/>
          <w:color w:val="365F91"/>
          <w:sz w:val="28"/>
          <w:szCs w:val="22"/>
          <w:lang w:bidi="en-US"/>
        </w:rPr>
        <w:t>System (CC</w:t>
      </w:r>
      <w:r w:rsidR="007D7674">
        <w:rPr>
          <w:rFonts w:ascii="Calibri" w:hAnsi="Calibri"/>
          <w:color w:val="365F91"/>
          <w:sz w:val="28"/>
          <w:szCs w:val="22"/>
          <w:lang w:bidi="en-US"/>
        </w:rPr>
        <w:t>I</w:t>
      </w:r>
      <w:r w:rsidR="000B0913">
        <w:rPr>
          <w:rFonts w:ascii="Calibri" w:hAnsi="Calibri"/>
          <w:color w:val="365F91"/>
          <w:sz w:val="28"/>
          <w:szCs w:val="22"/>
          <w:lang w:bidi="en-US"/>
        </w:rPr>
        <w:t>S)</w:t>
      </w:r>
    </w:p>
    <w:p w14:paraId="318F5BD5" w14:textId="4905CA0F" w:rsidR="00AA3417" w:rsidRDefault="00AA3417" w:rsidP="00B76BF9">
      <w:pPr>
        <w:rPr>
          <w:rFonts w:asciiTheme="minorHAnsi" w:hAnsiTheme="minorHAnsi"/>
          <w:iCs/>
          <w:sz w:val="24"/>
        </w:rPr>
      </w:pPr>
      <w:r>
        <w:rPr>
          <w:rFonts w:asciiTheme="minorHAnsi" w:hAnsiTheme="minorHAnsi"/>
          <w:iCs/>
          <w:sz w:val="24"/>
        </w:rPr>
        <w:t>An academic conference is an opportunity for researchers in a particular field to gather together for a few days to share and discuss the latest research in their area. At a conference a number of papers are presented by their authors to an audience of other researchers. The papers are written especially for the conference and must go through a peer-review process before they are accepted.  Conferences typically include</w:t>
      </w:r>
      <w:r w:rsidR="007D7674">
        <w:rPr>
          <w:rFonts w:asciiTheme="minorHAnsi" w:hAnsiTheme="minorHAnsi"/>
          <w:iCs/>
          <w:sz w:val="24"/>
        </w:rPr>
        <w:t xml:space="preserve"> many</w:t>
      </w:r>
      <w:r>
        <w:rPr>
          <w:rFonts w:asciiTheme="minorHAnsi" w:hAnsiTheme="minorHAnsi"/>
          <w:iCs/>
          <w:sz w:val="24"/>
        </w:rPr>
        <w:t xml:space="preserve"> other activities such as workshops, panel discussions, invited speakers and social activities, but the main part is always the paper presentations, which occur in a number of sessions, each devoted to a particular track (topic) within the main conference theme. An example of an IT conference is </w:t>
      </w:r>
      <w:r w:rsidR="00D11BE9">
        <w:rPr>
          <w:rFonts w:asciiTheme="minorHAnsi" w:hAnsiTheme="minorHAnsi"/>
          <w:iCs/>
          <w:sz w:val="24"/>
        </w:rPr>
        <w:t>HICSS</w:t>
      </w:r>
      <w:r>
        <w:rPr>
          <w:rFonts w:asciiTheme="minorHAnsi" w:hAnsiTheme="minorHAnsi"/>
          <w:iCs/>
          <w:sz w:val="24"/>
        </w:rPr>
        <w:t xml:space="preserve"> (</w:t>
      </w:r>
      <w:r w:rsidR="00D11BE9" w:rsidRPr="00D11BE9">
        <w:rPr>
          <w:rFonts w:asciiTheme="minorHAnsi" w:hAnsiTheme="minorHAnsi"/>
          <w:iCs/>
          <w:sz w:val="24"/>
        </w:rPr>
        <w:t>https://hicss.hawaii.edu/</w:t>
      </w:r>
      <w:r w:rsidR="005600AB">
        <w:rPr>
          <w:rFonts w:asciiTheme="minorHAnsi" w:hAnsiTheme="minorHAnsi"/>
          <w:iCs/>
          <w:sz w:val="24"/>
        </w:rPr>
        <w:t>).</w:t>
      </w:r>
    </w:p>
    <w:p w14:paraId="63C2C322" w14:textId="77777777" w:rsidR="005600AB" w:rsidRDefault="005600AB" w:rsidP="00B76BF9">
      <w:pPr>
        <w:rPr>
          <w:rFonts w:ascii="Calibri" w:hAnsi="Calibri"/>
          <w:sz w:val="22"/>
          <w:szCs w:val="22"/>
        </w:rPr>
      </w:pPr>
    </w:p>
    <w:p w14:paraId="41C4D781" w14:textId="77777777" w:rsidR="00D77CAF" w:rsidRPr="007D7674" w:rsidRDefault="00AA3417" w:rsidP="007D7674">
      <w:pPr>
        <w:rPr>
          <w:rFonts w:asciiTheme="minorHAnsi" w:hAnsiTheme="minorHAnsi"/>
          <w:iCs/>
          <w:sz w:val="24"/>
        </w:rPr>
      </w:pPr>
      <w:r w:rsidRPr="007D7674">
        <w:rPr>
          <w:rFonts w:asciiTheme="minorHAnsi" w:hAnsiTheme="minorHAnsi"/>
          <w:iCs/>
          <w:sz w:val="24"/>
        </w:rPr>
        <w:t xml:space="preserve">We’ll use the example of a conference coordinator information system as a running case study throughout many of the tutorials. Today, we just want to get a general idea of what such a system </w:t>
      </w:r>
      <w:r w:rsidR="007D7674" w:rsidRPr="007D7674">
        <w:rPr>
          <w:rFonts w:asciiTheme="minorHAnsi" w:hAnsiTheme="minorHAnsi"/>
          <w:iCs/>
          <w:sz w:val="24"/>
        </w:rPr>
        <w:t>might</w:t>
      </w:r>
      <w:r w:rsidRPr="007D7674">
        <w:rPr>
          <w:rFonts w:asciiTheme="minorHAnsi" w:hAnsiTheme="minorHAnsi"/>
          <w:iCs/>
          <w:sz w:val="24"/>
        </w:rPr>
        <w:t xml:space="preserve"> involve, and how we might go about </w:t>
      </w:r>
      <w:proofErr w:type="spellStart"/>
      <w:r w:rsidRPr="007D7674">
        <w:rPr>
          <w:rFonts w:asciiTheme="minorHAnsi" w:hAnsiTheme="minorHAnsi"/>
          <w:iCs/>
          <w:sz w:val="24"/>
        </w:rPr>
        <w:t>analysing</w:t>
      </w:r>
      <w:proofErr w:type="spellEnd"/>
      <w:r w:rsidRPr="007D7674">
        <w:rPr>
          <w:rFonts w:asciiTheme="minorHAnsi" w:hAnsiTheme="minorHAnsi"/>
          <w:iCs/>
          <w:sz w:val="24"/>
        </w:rPr>
        <w:t xml:space="preserve"> the requirements and </w:t>
      </w:r>
      <w:r w:rsidR="007D7674" w:rsidRPr="007D7674">
        <w:rPr>
          <w:rFonts w:asciiTheme="minorHAnsi" w:hAnsiTheme="minorHAnsi"/>
          <w:iCs/>
          <w:sz w:val="24"/>
        </w:rPr>
        <w:t xml:space="preserve">work towards a </w:t>
      </w:r>
      <w:r w:rsidRPr="007D7674">
        <w:rPr>
          <w:rFonts w:asciiTheme="minorHAnsi" w:hAnsiTheme="minorHAnsi"/>
          <w:iCs/>
          <w:sz w:val="24"/>
        </w:rPr>
        <w:t>design</w:t>
      </w:r>
      <w:r w:rsidR="007D7674" w:rsidRPr="007D7674">
        <w:rPr>
          <w:rFonts w:asciiTheme="minorHAnsi" w:hAnsiTheme="minorHAnsi"/>
          <w:iCs/>
          <w:sz w:val="24"/>
        </w:rPr>
        <w:t>.</w:t>
      </w:r>
    </w:p>
    <w:p w14:paraId="378C35C6" w14:textId="77777777" w:rsidR="007D7674" w:rsidRDefault="007D7674" w:rsidP="007D7674">
      <w:pPr>
        <w:rPr>
          <w:rFonts w:ascii="Calibri" w:hAnsi="Calibri"/>
          <w:sz w:val="22"/>
          <w:szCs w:val="22"/>
        </w:rPr>
      </w:pPr>
    </w:p>
    <w:p w14:paraId="18F7B277" w14:textId="77777777" w:rsidR="007D7674" w:rsidRPr="008B6E62" w:rsidRDefault="007D7674" w:rsidP="007D767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Think about and discuss the following questions:</w:t>
      </w:r>
    </w:p>
    <w:p w14:paraId="71864848" w14:textId="77777777" w:rsidR="00D77CAF" w:rsidRPr="008B6E62" w:rsidRDefault="00D77CAF" w:rsidP="00D77CAF">
      <w:pPr>
        <w:rPr>
          <w:rFonts w:ascii="Calibri" w:hAnsi="Calibri"/>
          <w:sz w:val="22"/>
          <w:szCs w:val="22"/>
        </w:rPr>
      </w:pPr>
    </w:p>
    <w:p w14:paraId="478FF62E" w14:textId="77777777" w:rsidR="007D7674" w:rsidRDefault="007D7674" w:rsidP="007D7674">
      <w:pPr>
        <w:numPr>
          <w:ilvl w:val="0"/>
          <w:numId w:val="25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is the main functionality the conference system needs to handle?</w:t>
      </w:r>
    </w:p>
    <w:p w14:paraId="78E41EA5" w14:textId="77777777" w:rsidR="007D7674" w:rsidRDefault="007D7674" w:rsidP="007D7674">
      <w:pPr>
        <w:numPr>
          <w:ilvl w:val="0"/>
          <w:numId w:val="25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Who are the main stakeholders?</w:t>
      </w:r>
    </w:p>
    <w:p w14:paraId="62789B46" w14:textId="77777777" w:rsidR="00365BF9" w:rsidRPr="00871CCE" w:rsidRDefault="00365BF9" w:rsidP="00365BF9">
      <w:pPr>
        <w:numPr>
          <w:ilvl w:val="0"/>
          <w:numId w:val="25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information would be needed?</w:t>
      </w:r>
    </w:p>
    <w:p w14:paraId="47E9A5AB" w14:textId="77777777" w:rsidR="007D7674" w:rsidRDefault="007D7674" w:rsidP="007D7674">
      <w:pPr>
        <w:numPr>
          <w:ilvl w:val="0"/>
          <w:numId w:val="25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What are the main steps that would need to be taken in the analysis and design of this system?</w:t>
      </w:r>
    </w:p>
    <w:p w14:paraId="698577C5" w14:textId="77777777" w:rsidR="007D7674" w:rsidRDefault="00872AD5" w:rsidP="00811572">
      <w:pPr>
        <w:numPr>
          <w:ilvl w:val="0"/>
          <w:numId w:val="25"/>
        </w:numPr>
        <w:spacing w:line="276" w:lineRule="auto"/>
        <w:ind w:left="360"/>
        <w:rPr>
          <w:rFonts w:ascii="Calibri" w:hAnsi="Calibri"/>
          <w:sz w:val="22"/>
          <w:szCs w:val="22"/>
        </w:rPr>
      </w:pPr>
      <w:r w:rsidRPr="007D7674">
        <w:rPr>
          <w:rFonts w:ascii="Calibri" w:hAnsi="Calibri"/>
          <w:sz w:val="22"/>
          <w:szCs w:val="22"/>
        </w:rPr>
        <w:t xml:space="preserve">Suppose you are following an </w:t>
      </w:r>
      <w:r w:rsidRPr="007D7674">
        <w:rPr>
          <w:rFonts w:ascii="Calibri" w:hAnsi="Calibri"/>
          <w:b/>
          <w:sz w:val="22"/>
          <w:szCs w:val="22"/>
        </w:rPr>
        <w:t>iterative development methodology</w:t>
      </w:r>
      <w:r w:rsidRPr="007D7674">
        <w:rPr>
          <w:rFonts w:ascii="Calibri" w:hAnsi="Calibri"/>
          <w:sz w:val="22"/>
          <w:szCs w:val="22"/>
        </w:rPr>
        <w:t xml:space="preserve"> to develop </w:t>
      </w:r>
      <w:r w:rsidR="007D7674" w:rsidRPr="007D7674">
        <w:rPr>
          <w:rFonts w:ascii="Calibri" w:hAnsi="Calibri"/>
          <w:sz w:val="22"/>
          <w:szCs w:val="22"/>
        </w:rPr>
        <w:t>this</w:t>
      </w:r>
      <w:r w:rsidRPr="007D7674">
        <w:rPr>
          <w:rFonts w:ascii="Calibri" w:hAnsi="Calibri"/>
          <w:sz w:val="22"/>
          <w:szCs w:val="22"/>
        </w:rPr>
        <w:t xml:space="preserve"> system. What iterations might you identify</w:t>
      </w:r>
      <w:r w:rsidR="009B5FCE" w:rsidRPr="007D7674">
        <w:rPr>
          <w:rFonts w:ascii="Calibri" w:hAnsi="Calibri"/>
          <w:sz w:val="22"/>
          <w:szCs w:val="22"/>
        </w:rPr>
        <w:t xml:space="preserve"> within the overall project</w:t>
      </w:r>
      <w:r w:rsidRPr="007D7674">
        <w:rPr>
          <w:rFonts w:ascii="Calibri" w:hAnsi="Calibri"/>
          <w:sz w:val="22"/>
          <w:szCs w:val="22"/>
        </w:rPr>
        <w:t>?</w:t>
      </w:r>
    </w:p>
    <w:p w14:paraId="4050BAED" w14:textId="77777777" w:rsidR="00811572" w:rsidRDefault="00811572" w:rsidP="00811572">
      <w:pPr>
        <w:spacing w:line="276" w:lineRule="auto"/>
        <w:rPr>
          <w:rFonts w:ascii="Calibri" w:hAnsi="Calibri"/>
          <w:sz w:val="22"/>
          <w:szCs w:val="22"/>
        </w:rPr>
      </w:pPr>
    </w:p>
    <w:p w14:paraId="741FE153" w14:textId="77777777" w:rsidR="00811572" w:rsidRPr="00811572" w:rsidRDefault="00811572" w:rsidP="00811572">
      <w:pPr>
        <w:spacing w:line="276" w:lineRule="auto"/>
        <w:rPr>
          <w:rFonts w:ascii="Calibri" w:hAnsi="Calibri"/>
          <w:sz w:val="22"/>
          <w:szCs w:val="22"/>
        </w:rPr>
      </w:pPr>
    </w:p>
    <w:p w14:paraId="06141515" w14:textId="77777777" w:rsidR="00B90AB6" w:rsidRPr="00B90AB6" w:rsidRDefault="00B90AB6" w:rsidP="00B90AB6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B90AB6">
        <w:rPr>
          <w:rFonts w:ascii="Calibri" w:hAnsi="Calibri"/>
          <w:b/>
          <w:bCs/>
          <w:color w:val="365F91"/>
          <w:sz w:val="28"/>
          <w:szCs w:val="28"/>
          <w:lang w:bidi="en-US"/>
        </w:rPr>
        <w:t>REVIEW: WHAT SHOULD I NOW BE ABLE TO DO?</w:t>
      </w:r>
    </w:p>
    <w:p w14:paraId="4B7977B5" w14:textId="77777777" w:rsidR="00B90AB6" w:rsidRPr="005E426C" w:rsidRDefault="00B90AB6" w:rsidP="004801C5">
      <w:pPr>
        <w:numPr>
          <w:ilvl w:val="0"/>
          <w:numId w:val="28"/>
        </w:numPr>
        <w:spacing w:after="200"/>
        <w:contextualSpacing/>
        <w:rPr>
          <w:rFonts w:ascii="Calibri" w:hAnsi="Calibri"/>
          <w:sz w:val="22"/>
          <w:szCs w:val="22"/>
          <w:lang w:val="en-AU" w:bidi="en-US"/>
        </w:rPr>
      </w:pPr>
      <w:r w:rsidRPr="005E426C">
        <w:rPr>
          <w:rFonts w:ascii="Calibri" w:hAnsi="Calibri"/>
          <w:sz w:val="22"/>
          <w:szCs w:val="22"/>
          <w:lang w:val="en-GB" w:bidi="en-US"/>
        </w:rPr>
        <w:t>Explain what an information system is</w:t>
      </w:r>
    </w:p>
    <w:p w14:paraId="0DF2339F" w14:textId="77777777" w:rsidR="00B90AB6" w:rsidRPr="005E426C" w:rsidRDefault="00B90AB6" w:rsidP="004801C5">
      <w:pPr>
        <w:numPr>
          <w:ilvl w:val="0"/>
          <w:numId w:val="28"/>
        </w:numPr>
        <w:spacing w:after="200"/>
        <w:contextualSpacing/>
        <w:rPr>
          <w:rFonts w:ascii="Calibri" w:hAnsi="Calibri"/>
          <w:sz w:val="22"/>
          <w:szCs w:val="22"/>
          <w:lang w:val="en-AU" w:bidi="en-US"/>
        </w:rPr>
      </w:pPr>
      <w:r w:rsidRPr="005E426C">
        <w:rPr>
          <w:rFonts w:ascii="Calibri" w:hAnsi="Calibri"/>
          <w:sz w:val="22"/>
          <w:szCs w:val="22"/>
          <w:lang w:val="en-AU" w:bidi="en-US"/>
        </w:rPr>
        <w:lastRenderedPageBreak/>
        <w:t>Describe the various job titles and roles associated with analysis and design work</w:t>
      </w:r>
    </w:p>
    <w:p w14:paraId="1FB31E93" w14:textId="77777777" w:rsidR="00B90AB6" w:rsidRPr="00E21CE5" w:rsidRDefault="00B90AB6" w:rsidP="004801C5">
      <w:pPr>
        <w:numPr>
          <w:ilvl w:val="0"/>
          <w:numId w:val="28"/>
        </w:numPr>
        <w:spacing w:after="200"/>
        <w:contextualSpacing/>
        <w:rPr>
          <w:rFonts w:ascii="Calibri" w:hAnsi="Calibri"/>
          <w:sz w:val="22"/>
          <w:szCs w:val="22"/>
          <w:lang w:val="en-AU" w:bidi="en-US"/>
        </w:rPr>
      </w:pPr>
      <w:r w:rsidRPr="00E21CE5">
        <w:rPr>
          <w:rFonts w:ascii="Calibri" w:hAnsi="Calibri"/>
          <w:sz w:val="22"/>
          <w:szCs w:val="22"/>
          <w:lang w:val="en-GB" w:bidi="en-US"/>
        </w:rPr>
        <w:t>Identify the phases of the systems development life cycle (SDLC)</w:t>
      </w:r>
      <w:r w:rsidRPr="00E21CE5">
        <w:rPr>
          <w:rFonts w:ascii="Calibri" w:hAnsi="Calibri"/>
          <w:sz w:val="22"/>
          <w:szCs w:val="22"/>
          <w:rtl/>
          <w:lang w:val="en-AU"/>
        </w:rPr>
        <w:t>‏</w:t>
      </w:r>
      <w:r w:rsidRPr="00E21CE5">
        <w:rPr>
          <w:rFonts w:ascii="Calibri" w:hAnsi="Calibri"/>
          <w:sz w:val="22"/>
          <w:szCs w:val="22"/>
          <w:lang w:val="en-AU" w:bidi="en-US"/>
        </w:rPr>
        <w:t xml:space="preserve"> and their purposes</w:t>
      </w:r>
    </w:p>
    <w:p w14:paraId="35A8AFA4" w14:textId="77777777" w:rsidR="00B90AB6" w:rsidRDefault="00B90AB6" w:rsidP="001A5710">
      <w:pPr>
        <w:tabs>
          <w:tab w:val="num" w:pos="360"/>
        </w:tabs>
        <w:rPr>
          <w:rFonts w:ascii="Calibri" w:hAnsi="Calibri"/>
          <w:i/>
          <w:color w:val="FF0000"/>
          <w:sz w:val="24"/>
          <w:szCs w:val="24"/>
        </w:rPr>
      </w:pPr>
    </w:p>
    <w:p w14:paraId="2366EFEF" w14:textId="77777777" w:rsidR="00B90AB6" w:rsidRDefault="00B90AB6" w:rsidP="00B90AB6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</w:p>
    <w:p w14:paraId="3F0F76FF" w14:textId="77777777" w:rsidR="00B90AB6" w:rsidRPr="00B90AB6" w:rsidRDefault="00B90AB6" w:rsidP="00B90AB6">
      <w:pPr>
        <w:keepNext/>
        <w:keepLines/>
        <w:spacing w:after="240"/>
        <w:outlineLvl w:val="0"/>
        <w:rPr>
          <w:rFonts w:ascii="Calibri" w:hAnsi="Calibri"/>
          <w:b/>
          <w:bCs/>
          <w:color w:val="365F91"/>
          <w:sz w:val="28"/>
          <w:szCs w:val="28"/>
          <w:lang w:bidi="en-US"/>
        </w:rPr>
      </w:pPr>
      <w:r w:rsidRPr="00B90AB6">
        <w:rPr>
          <w:rFonts w:ascii="Calibri" w:hAnsi="Calibri"/>
          <w:b/>
          <w:bCs/>
          <w:color w:val="365F91"/>
          <w:sz w:val="28"/>
          <w:szCs w:val="28"/>
          <w:lang w:bidi="en-US"/>
        </w:rPr>
        <w:t>WHAT’S NEXT?</w:t>
      </w:r>
    </w:p>
    <w:p w14:paraId="4F54DFF0" w14:textId="77777777" w:rsidR="00B90AB6" w:rsidRPr="00B90AB6" w:rsidRDefault="00B90AB6" w:rsidP="00B90AB6">
      <w:pPr>
        <w:spacing w:after="200"/>
        <w:rPr>
          <w:rFonts w:ascii="Calibri" w:hAnsi="Calibri"/>
          <w:sz w:val="22"/>
          <w:szCs w:val="22"/>
          <w:lang w:bidi="en-US"/>
        </w:rPr>
      </w:pPr>
      <w:r>
        <w:rPr>
          <w:rFonts w:ascii="Calibri" w:hAnsi="Calibri"/>
          <w:sz w:val="22"/>
          <w:szCs w:val="22"/>
          <w:lang w:bidi="en-US"/>
        </w:rPr>
        <w:t xml:space="preserve">Now that you have an overview of the systems analysis process, we’ll proceed to examine the phases, models and techniques involved in more detail. In the next </w:t>
      </w:r>
      <w:r w:rsidR="00C35F8E">
        <w:rPr>
          <w:rFonts w:ascii="Calibri" w:hAnsi="Calibri"/>
          <w:sz w:val="22"/>
          <w:szCs w:val="22"/>
          <w:lang w:bidi="en-US"/>
        </w:rPr>
        <w:t>tutorial</w:t>
      </w:r>
      <w:r>
        <w:rPr>
          <w:rFonts w:ascii="Calibri" w:hAnsi="Calibri"/>
          <w:sz w:val="22"/>
          <w:szCs w:val="22"/>
          <w:lang w:bidi="en-US"/>
        </w:rPr>
        <w:t xml:space="preserve">, we’ll look at investigating system requirements. </w:t>
      </w:r>
    </w:p>
    <w:p w14:paraId="061FE916" w14:textId="77777777" w:rsidR="00B90AB6" w:rsidRPr="005F70F4" w:rsidRDefault="00B90AB6" w:rsidP="001A5710">
      <w:pPr>
        <w:tabs>
          <w:tab w:val="num" w:pos="360"/>
        </w:tabs>
        <w:rPr>
          <w:rFonts w:ascii="Calibri" w:hAnsi="Calibri"/>
          <w:i/>
          <w:color w:val="FF0000"/>
          <w:sz w:val="24"/>
          <w:szCs w:val="24"/>
        </w:rPr>
      </w:pPr>
    </w:p>
    <w:sectPr w:rsidR="00B90AB6" w:rsidRPr="005F70F4" w:rsidSect="002B2A74">
      <w:footerReference w:type="default" r:id="rId15"/>
      <w:pgSz w:w="11909" w:h="16834" w:code="9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9D432" w14:textId="77777777" w:rsidR="00921458" w:rsidRDefault="00921458">
      <w:r>
        <w:separator/>
      </w:r>
    </w:p>
  </w:endnote>
  <w:endnote w:type="continuationSeparator" w:id="0">
    <w:p w14:paraId="33AF8A60" w14:textId="77777777" w:rsidR="00921458" w:rsidRDefault="0092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60558F" w14:textId="77777777" w:rsidR="00E71419" w:rsidRDefault="00E71419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F4C5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D9DE1" w14:textId="77777777" w:rsidR="00921458" w:rsidRDefault="00921458">
      <w:r>
        <w:separator/>
      </w:r>
    </w:p>
  </w:footnote>
  <w:footnote w:type="continuationSeparator" w:id="0">
    <w:p w14:paraId="06FAE0B8" w14:textId="77777777" w:rsidR="00921458" w:rsidRDefault="009214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376953881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3101C9"/>
    <w:multiLevelType w:val="hybridMultilevel"/>
    <w:tmpl w:val="584020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444C93"/>
    <w:multiLevelType w:val="hybridMultilevel"/>
    <w:tmpl w:val="F71235D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902B3"/>
    <w:multiLevelType w:val="multilevel"/>
    <w:tmpl w:val="D3DAE7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252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05122488"/>
    <w:multiLevelType w:val="hybridMultilevel"/>
    <w:tmpl w:val="E842A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56E7E80"/>
    <w:multiLevelType w:val="hybridMultilevel"/>
    <w:tmpl w:val="A1A0F016"/>
    <w:lvl w:ilvl="0" w:tplc="040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07D07898"/>
    <w:multiLevelType w:val="hybridMultilevel"/>
    <w:tmpl w:val="D408DC2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A4A6CDF"/>
    <w:multiLevelType w:val="hybridMultilevel"/>
    <w:tmpl w:val="DC04FF2E"/>
    <w:lvl w:ilvl="0" w:tplc="CA36F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D0805"/>
    <w:multiLevelType w:val="hybridMultilevel"/>
    <w:tmpl w:val="A95CB790"/>
    <w:lvl w:ilvl="0" w:tplc="985A4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0603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2EAA1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E4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F83A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5E070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474F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FA2C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0C51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149122AD"/>
    <w:multiLevelType w:val="hybridMultilevel"/>
    <w:tmpl w:val="1682D572"/>
    <w:lvl w:ilvl="0" w:tplc="0DC837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401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3E9E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6E1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64A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8099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562D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08DB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253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C872CEE"/>
    <w:multiLevelType w:val="hybridMultilevel"/>
    <w:tmpl w:val="D9D0B4E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7A767D7"/>
    <w:multiLevelType w:val="hybridMultilevel"/>
    <w:tmpl w:val="BE1CE4F6"/>
    <w:lvl w:ilvl="0" w:tplc="463CE7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DE52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9E7D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461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787E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2A16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000B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6608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F2B4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DD1951"/>
    <w:multiLevelType w:val="hybridMultilevel"/>
    <w:tmpl w:val="4AC4A338"/>
    <w:lvl w:ilvl="0" w:tplc="AD2866D4">
      <w:start w:val="1"/>
      <w:numFmt w:val="decimal"/>
      <w:lvlText w:val="%1."/>
      <w:lvlJc w:val="left"/>
      <w:pPr>
        <w:tabs>
          <w:tab w:val="num" w:pos="2055"/>
        </w:tabs>
        <w:ind w:left="2055" w:hanging="16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D3B7A48"/>
    <w:multiLevelType w:val="hybridMultilevel"/>
    <w:tmpl w:val="EADE0DB0"/>
    <w:lvl w:ilvl="0" w:tplc="6B9E26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3E8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60B7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EC4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1186D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265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DF68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CE447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C1610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DAB3380"/>
    <w:multiLevelType w:val="multilevel"/>
    <w:tmpl w:val="E842A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B65F49"/>
    <w:multiLevelType w:val="hybridMultilevel"/>
    <w:tmpl w:val="4D46CA2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5729A7"/>
    <w:multiLevelType w:val="hybridMultilevel"/>
    <w:tmpl w:val="7084DE8A"/>
    <w:lvl w:ilvl="0" w:tplc="0C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31F7A94"/>
    <w:multiLevelType w:val="hybridMultilevel"/>
    <w:tmpl w:val="C45478B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D76C20"/>
    <w:multiLevelType w:val="hybridMultilevel"/>
    <w:tmpl w:val="B02E598E"/>
    <w:lvl w:ilvl="0" w:tplc="04090001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3F9B6BE2"/>
    <w:multiLevelType w:val="hybridMultilevel"/>
    <w:tmpl w:val="1FD81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A2143D"/>
    <w:multiLevelType w:val="hybridMultilevel"/>
    <w:tmpl w:val="F66655C4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6587222"/>
    <w:multiLevelType w:val="hybridMultilevel"/>
    <w:tmpl w:val="B114C94C"/>
    <w:lvl w:ilvl="0" w:tplc="158E28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7CAC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C48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65A3F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B2C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A72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4436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DEB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68E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9E34742"/>
    <w:multiLevelType w:val="hybridMultilevel"/>
    <w:tmpl w:val="9A88EA84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 w15:restartNumberingAfterBreak="0">
    <w:nsid w:val="4EF13189"/>
    <w:multiLevelType w:val="hybridMultilevel"/>
    <w:tmpl w:val="4922065C"/>
    <w:lvl w:ilvl="0" w:tplc="788ACF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3CD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85A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A691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403D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7ACA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BA4C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EA52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DC1D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546852B0"/>
    <w:multiLevelType w:val="hybridMultilevel"/>
    <w:tmpl w:val="E228D2BA"/>
    <w:lvl w:ilvl="0" w:tplc="3390665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6EB420B"/>
    <w:multiLevelType w:val="hybridMultilevel"/>
    <w:tmpl w:val="F26839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D3098"/>
    <w:multiLevelType w:val="hybridMultilevel"/>
    <w:tmpl w:val="EF7624E4"/>
    <w:lvl w:ilvl="0" w:tplc="CA36F4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61EED"/>
    <w:multiLevelType w:val="hybridMultilevel"/>
    <w:tmpl w:val="B8B473C6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43D464C"/>
    <w:multiLevelType w:val="hybridMultilevel"/>
    <w:tmpl w:val="36ACF65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025633"/>
    <w:multiLevelType w:val="hybridMultilevel"/>
    <w:tmpl w:val="BD248C30"/>
    <w:lvl w:ilvl="0" w:tplc="0409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270118F"/>
    <w:multiLevelType w:val="hybridMultilevel"/>
    <w:tmpl w:val="1B8041F6"/>
    <w:lvl w:ilvl="0" w:tplc="D9529E36">
      <w:start w:val="3"/>
      <w:numFmt w:val="decimal"/>
      <w:lvlText w:val="%1."/>
      <w:lvlJc w:val="left"/>
      <w:pPr>
        <w:tabs>
          <w:tab w:val="num" w:pos="996"/>
        </w:tabs>
        <w:ind w:left="996" w:hanging="63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8326361"/>
    <w:multiLevelType w:val="hybridMultilevel"/>
    <w:tmpl w:val="9432B3B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7A961823"/>
    <w:multiLevelType w:val="hybridMultilevel"/>
    <w:tmpl w:val="63C86BAC"/>
    <w:lvl w:ilvl="0" w:tplc="44DAC6E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C0A3C"/>
    <w:multiLevelType w:val="hybridMultilevel"/>
    <w:tmpl w:val="C876D4F8"/>
    <w:lvl w:ilvl="0" w:tplc="C7D27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5684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E76D0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D0FC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E442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98E2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2AF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B869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C4D9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D560D49"/>
    <w:multiLevelType w:val="hybridMultilevel"/>
    <w:tmpl w:val="A54E5036"/>
    <w:lvl w:ilvl="0" w:tplc="706EB2C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5"/>
  </w:num>
  <w:num w:numId="2">
    <w:abstractNumId w:val="33"/>
  </w:num>
  <w:num w:numId="3">
    <w:abstractNumId w:val="28"/>
  </w:num>
  <w:num w:numId="4">
    <w:abstractNumId w:val="31"/>
  </w:num>
  <w:num w:numId="5">
    <w:abstractNumId w:val="4"/>
  </w:num>
  <w:num w:numId="6">
    <w:abstractNumId w:val="16"/>
  </w:num>
  <w:num w:numId="7">
    <w:abstractNumId w:val="14"/>
  </w:num>
  <w:num w:numId="8">
    <w:abstractNumId w:val="11"/>
  </w:num>
  <w:num w:numId="9">
    <w:abstractNumId w:val="32"/>
  </w:num>
  <w:num w:numId="10">
    <w:abstractNumId w:val="23"/>
  </w:num>
  <w:num w:numId="11">
    <w:abstractNumId w:val="9"/>
  </w:num>
  <w:num w:numId="12">
    <w:abstractNumId w:val="17"/>
  </w:num>
  <w:num w:numId="13">
    <w:abstractNumId w:val="29"/>
  </w:num>
  <w:num w:numId="14">
    <w:abstractNumId w:val="19"/>
  </w:num>
  <w:num w:numId="15">
    <w:abstractNumId w:val="3"/>
  </w:num>
  <w:num w:numId="16">
    <w:abstractNumId w:val="30"/>
  </w:num>
  <w:num w:numId="17">
    <w:abstractNumId w:val="5"/>
  </w:num>
  <w:num w:numId="18">
    <w:abstractNumId w:val="21"/>
  </w:num>
  <w:num w:numId="19">
    <w:abstractNumId w:val="13"/>
  </w:num>
  <w:num w:numId="20">
    <w:abstractNumId w:val="15"/>
  </w:num>
  <w:num w:numId="21">
    <w:abstractNumId w:val="35"/>
  </w:num>
  <w:num w:numId="22">
    <w:abstractNumId w:val="6"/>
  </w:num>
  <w:num w:numId="23">
    <w:abstractNumId w:val="20"/>
  </w:num>
  <w:num w:numId="24">
    <w:abstractNumId w:val="26"/>
  </w:num>
  <w:num w:numId="25">
    <w:abstractNumId w:val="27"/>
  </w:num>
  <w:num w:numId="26">
    <w:abstractNumId w:val="0"/>
  </w:num>
  <w:num w:numId="27">
    <w:abstractNumId w:val="1"/>
  </w:num>
  <w:num w:numId="28">
    <w:abstractNumId w:val="2"/>
  </w:num>
  <w:num w:numId="29">
    <w:abstractNumId w:val="7"/>
  </w:num>
  <w:num w:numId="30">
    <w:abstractNumId w:val="34"/>
  </w:num>
  <w:num w:numId="31">
    <w:abstractNumId w:val="22"/>
  </w:num>
  <w:num w:numId="32">
    <w:abstractNumId w:val="10"/>
  </w:num>
  <w:num w:numId="33">
    <w:abstractNumId w:val="8"/>
  </w:num>
  <w:num w:numId="34">
    <w:abstractNumId w:val="12"/>
  </w:num>
  <w:num w:numId="35">
    <w:abstractNumId w:val="18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7EDB"/>
    <w:rsid w:val="000148A7"/>
    <w:rsid w:val="00031C54"/>
    <w:rsid w:val="0004504A"/>
    <w:rsid w:val="00076D31"/>
    <w:rsid w:val="00090F96"/>
    <w:rsid w:val="00095F32"/>
    <w:rsid w:val="000B0913"/>
    <w:rsid w:val="000B121A"/>
    <w:rsid w:val="000B65D9"/>
    <w:rsid w:val="000B7FE2"/>
    <w:rsid w:val="000C03C6"/>
    <w:rsid w:val="000C66FE"/>
    <w:rsid w:val="000D06C1"/>
    <w:rsid w:val="000D0BBD"/>
    <w:rsid w:val="000E1645"/>
    <w:rsid w:val="000E4193"/>
    <w:rsid w:val="000E6492"/>
    <w:rsid w:val="000F26E4"/>
    <w:rsid w:val="000F4B16"/>
    <w:rsid w:val="000F5870"/>
    <w:rsid w:val="001222F6"/>
    <w:rsid w:val="00135DE2"/>
    <w:rsid w:val="0014485D"/>
    <w:rsid w:val="00157EDB"/>
    <w:rsid w:val="001655F1"/>
    <w:rsid w:val="001919A0"/>
    <w:rsid w:val="001A5710"/>
    <w:rsid w:val="001B264A"/>
    <w:rsid w:val="001C3116"/>
    <w:rsid w:val="001E3742"/>
    <w:rsid w:val="00206CE7"/>
    <w:rsid w:val="002327CD"/>
    <w:rsid w:val="002419C4"/>
    <w:rsid w:val="002617D5"/>
    <w:rsid w:val="002658CD"/>
    <w:rsid w:val="00285EF7"/>
    <w:rsid w:val="002B2A74"/>
    <w:rsid w:val="002D633C"/>
    <w:rsid w:val="003320F0"/>
    <w:rsid w:val="00342737"/>
    <w:rsid w:val="003639D4"/>
    <w:rsid w:val="00365BF9"/>
    <w:rsid w:val="003829E1"/>
    <w:rsid w:val="00384EE2"/>
    <w:rsid w:val="0039293A"/>
    <w:rsid w:val="00394E61"/>
    <w:rsid w:val="003A7300"/>
    <w:rsid w:val="003B0D59"/>
    <w:rsid w:val="003C10BB"/>
    <w:rsid w:val="003C14C5"/>
    <w:rsid w:val="003C67F5"/>
    <w:rsid w:val="003D1BAC"/>
    <w:rsid w:val="004801C5"/>
    <w:rsid w:val="0049659C"/>
    <w:rsid w:val="004B2E9E"/>
    <w:rsid w:val="004B374E"/>
    <w:rsid w:val="004E138C"/>
    <w:rsid w:val="004E6901"/>
    <w:rsid w:val="00526CB9"/>
    <w:rsid w:val="0054499F"/>
    <w:rsid w:val="005600AB"/>
    <w:rsid w:val="00574F62"/>
    <w:rsid w:val="00577FBE"/>
    <w:rsid w:val="0059212E"/>
    <w:rsid w:val="005A046B"/>
    <w:rsid w:val="005A216B"/>
    <w:rsid w:val="005A41A3"/>
    <w:rsid w:val="005B594A"/>
    <w:rsid w:val="005C6A59"/>
    <w:rsid w:val="005D6EB9"/>
    <w:rsid w:val="005E426C"/>
    <w:rsid w:val="005F70F4"/>
    <w:rsid w:val="00600BED"/>
    <w:rsid w:val="00611BC9"/>
    <w:rsid w:val="00643DA8"/>
    <w:rsid w:val="006A1F79"/>
    <w:rsid w:val="006B397D"/>
    <w:rsid w:val="006B5B9C"/>
    <w:rsid w:val="006E2852"/>
    <w:rsid w:val="006F209B"/>
    <w:rsid w:val="00720909"/>
    <w:rsid w:val="00724AD9"/>
    <w:rsid w:val="0079082C"/>
    <w:rsid w:val="0079474E"/>
    <w:rsid w:val="007D7674"/>
    <w:rsid w:val="007F108F"/>
    <w:rsid w:val="007F76D1"/>
    <w:rsid w:val="00811572"/>
    <w:rsid w:val="00826860"/>
    <w:rsid w:val="00827C36"/>
    <w:rsid w:val="00847175"/>
    <w:rsid w:val="00865699"/>
    <w:rsid w:val="00872AD5"/>
    <w:rsid w:val="008824F1"/>
    <w:rsid w:val="0088363F"/>
    <w:rsid w:val="008916A1"/>
    <w:rsid w:val="008B6E62"/>
    <w:rsid w:val="008D27EB"/>
    <w:rsid w:val="008E2FF0"/>
    <w:rsid w:val="008E7713"/>
    <w:rsid w:val="00921458"/>
    <w:rsid w:val="00931FD5"/>
    <w:rsid w:val="00933EAC"/>
    <w:rsid w:val="00934176"/>
    <w:rsid w:val="009643E0"/>
    <w:rsid w:val="00997D61"/>
    <w:rsid w:val="009B5FCE"/>
    <w:rsid w:val="009B7C18"/>
    <w:rsid w:val="009E1AEC"/>
    <w:rsid w:val="009E3FC6"/>
    <w:rsid w:val="009F0B96"/>
    <w:rsid w:val="009F4C52"/>
    <w:rsid w:val="00A015BC"/>
    <w:rsid w:val="00A10B26"/>
    <w:rsid w:val="00A10D35"/>
    <w:rsid w:val="00A230C8"/>
    <w:rsid w:val="00A269FC"/>
    <w:rsid w:val="00A51F74"/>
    <w:rsid w:val="00A82B4E"/>
    <w:rsid w:val="00AA3417"/>
    <w:rsid w:val="00AE1C02"/>
    <w:rsid w:val="00AE7DAB"/>
    <w:rsid w:val="00B101AB"/>
    <w:rsid w:val="00B143DD"/>
    <w:rsid w:val="00B40624"/>
    <w:rsid w:val="00B457D3"/>
    <w:rsid w:val="00B60B5F"/>
    <w:rsid w:val="00B65FEB"/>
    <w:rsid w:val="00B71F8B"/>
    <w:rsid w:val="00B7294F"/>
    <w:rsid w:val="00B76BF9"/>
    <w:rsid w:val="00B8486E"/>
    <w:rsid w:val="00B90AB6"/>
    <w:rsid w:val="00BA3BFF"/>
    <w:rsid w:val="00BA64CD"/>
    <w:rsid w:val="00BA74EE"/>
    <w:rsid w:val="00BB210B"/>
    <w:rsid w:val="00BC4D39"/>
    <w:rsid w:val="00BC7529"/>
    <w:rsid w:val="00BD5FEF"/>
    <w:rsid w:val="00BE3A1A"/>
    <w:rsid w:val="00BF445E"/>
    <w:rsid w:val="00C35F8E"/>
    <w:rsid w:val="00C3732D"/>
    <w:rsid w:val="00C411AF"/>
    <w:rsid w:val="00C41DE8"/>
    <w:rsid w:val="00C45E6D"/>
    <w:rsid w:val="00C51007"/>
    <w:rsid w:val="00C567ED"/>
    <w:rsid w:val="00C76C6F"/>
    <w:rsid w:val="00C77E49"/>
    <w:rsid w:val="00C9123B"/>
    <w:rsid w:val="00CA08A1"/>
    <w:rsid w:val="00CD05FA"/>
    <w:rsid w:val="00CD7FF1"/>
    <w:rsid w:val="00CF371C"/>
    <w:rsid w:val="00CF5163"/>
    <w:rsid w:val="00D076D1"/>
    <w:rsid w:val="00D11BE9"/>
    <w:rsid w:val="00D34D19"/>
    <w:rsid w:val="00D77CAF"/>
    <w:rsid w:val="00D91398"/>
    <w:rsid w:val="00D933BC"/>
    <w:rsid w:val="00DA2CB5"/>
    <w:rsid w:val="00DB146C"/>
    <w:rsid w:val="00E029E8"/>
    <w:rsid w:val="00E02C99"/>
    <w:rsid w:val="00E20228"/>
    <w:rsid w:val="00E21CE5"/>
    <w:rsid w:val="00E2708D"/>
    <w:rsid w:val="00E71419"/>
    <w:rsid w:val="00EA2469"/>
    <w:rsid w:val="00EB299B"/>
    <w:rsid w:val="00ED6EE5"/>
    <w:rsid w:val="00EE417B"/>
    <w:rsid w:val="00EF1B67"/>
    <w:rsid w:val="00F023B0"/>
    <w:rsid w:val="00F3636C"/>
    <w:rsid w:val="00F911BE"/>
    <w:rsid w:val="00F9730C"/>
    <w:rsid w:val="00FA0C10"/>
    <w:rsid w:val="00FA6A93"/>
    <w:rsid w:val="00FE159F"/>
    <w:rsid w:val="00FF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3DF1FB"/>
  <w15:docId w15:val="{30852EA1-8530-4AD2-A2B7-AC3BD4292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sz w:val="24"/>
    </w:rPr>
  </w:style>
  <w:style w:type="paragraph" w:styleId="Heading2">
    <w:name w:val="heading 2"/>
    <w:basedOn w:val="Normal"/>
    <w:next w:val="Heading3"/>
    <w:qFormat/>
    <w:pPr>
      <w:keepNext/>
      <w:spacing w:before="180" w:after="60"/>
      <w:ind w:left="737" w:right="737"/>
      <w:outlineLvl w:val="1"/>
    </w:pPr>
    <w:rPr>
      <w:b/>
      <w:sz w:val="48"/>
      <w:lang w:val="en-AU"/>
    </w:rPr>
  </w:style>
  <w:style w:type="paragraph" w:styleId="Heading3">
    <w:name w:val="heading 3"/>
    <w:basedOn w:val="Normal"/>
    <w:next w:val="NormalIndent"/>
    <w:qFormat/>
    <w:pPr>
      <w:keepNext/>
      <w:spacing w:before="60"/>
      <w:ind w:left="1021" w:right="1440"/>
      <w:outlineLvl w:val="2"/>
    </w:pPr>
    <w:rPr>
      <w:rFonts w:ascii="Arial" w:hAnsi="Arial"/>
      <w:b/>
      <w:sz w:val="36"/>
      <w:lang w:val="en-AU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i/>
      <w:iCs/>
      <w:sz w:val="24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8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keepLines/>
      <w:spacing w:after="240"/>
      <w:ind w:left="1021"/>
    </w:pPr>
    <w:rPr>
      <w:sz w:val="36"/>
      <w:lang w:val="en-AU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spacing w:after="120" w:line="260" w:lineRule="exact"/>
      <w:jc w:val="both"/>
    </w:pPr>
    <w:rPr>
      <w:color w:val="000000"/>
      <w:sz w:val="24"/>
      <w:lang w:val="en-GB"/>
    </w:rPr>
  </w:style>
  <w:style w:type="paragraph" w:styleId="BodyText2">
    <w:name w:val="Body Text 2"/>
    <w:basedOn w:val="Normal"/>
    <w:rPr>
      <w:sz w:val="24"/>
    </w:rPr>
  </w:style>
  <w:style w:type="paragraph" w:styleId="BodyTextIndent">
    <w:name w:val="Body Text Indent"/>
    <w:basedOn w:val="Normal"/>
    <w:pPr>
      <w:ind w:left="720" w:hanging="720"/>
    </w:pPr>
    <w:rPr>
      <w:sz w:val="24"/>
    </w:rPr>
  </w:style>
  <w:style w:type="paragraph" w:styleId="DocumentMap">
    <w:name w:val="Document Map"/>
    <w:basedOn w:val="Normal"/>
    <w:semiHidden/>
    <w:rsid w:val="00157ED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semiHidden/>
    <w:rsid w:val="00285EF7"/>
    <w:rPr>
      <w:rFonts w:ascii="Tahoma" w:hAnsi="Tahoma" w:cs="Tahoma"/>
      <w:sz w:val="16"/>
      <w:szCs w:val="16"/>
    </w:rPr>
  </w:style>
  <w:style w:type="paragraph" w:customStyle="1" w:styleId="NormalContinued">
    <w:name w:val="Normal Continued"/>
    <w:basedOn w:val="Normal"/>
    <w:rsid w:val="000B121A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spacing w:before="120"/>
    </w:pPr>
    <w:rPr>
      <w:sz w:val="24"/>
    </w:rPr>
  </w:style>
  <w:style w:type="character" w:styleId="Hyperlink">
    <w:name w:val="Hyperlink"/>
    <w:rsid w:val="001A571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77CAF"/>
    <w:pPr>
      <w:ind w:left="720"/>
      <w:contextualSpacing/>
    </w:pPr>
    <w:rPr>
      <w:sz w:val="24"/>
      <w:szCs w:val="24"/>
      <w:lang w:val="en-AU" w:eastAsia="en-AU"/>
    </w:rPr>
  </w:style>
  <w:style w:type="character" w:customStyle="1" w:styleId="Heading1Char">
    <w:name w:val="Heading 1 Char"/>
    <w:link w:val="Heading1"/>
    <w:uiPriority w:val="9"/>
    <w:rsid w:val="00CA08A1"/>
    <w:rPr>
      <w:b/>
      <w:bCs/>
      <w:sz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56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9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434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317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186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1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49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872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42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14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5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5672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361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42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71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yperlink" Target="https://www.payscale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Dot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d3fc2868-734a-4c3b-b61c-b8a3e8e66cdd" ContentTypeId="0x010100A2DBE430A2114C78ACAAE720347B741F00793B9099934249F5A6BC828ADD5EDB12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aching Activities" ma:contentTypeID="0x010100A2DBE430A2114C78ACAAE720347B741F00793B9099934249F5A6BC828ADD5EDB1200F2753C2E94624E4DB8AD74E0A88CDD4B" ma:contentTypeVersion="36" ma:contentTypeDescription="Primarily consists of transient and final teaching content, delivered through the teaching channels at the University.  This includes material for lectures, tutorials, workshops and laboratory sessions." ma:contentTypeScope="" ma:versionID="225ab570ca81d7ddaf9d970ce8b21425">
  <xsd:schema xmlns:xsd="http://www.w3.org/2001/XMLSchema" xmlns:xs="http://www.w3.org/2001/XMLSchema" xmlns:p="http://schemas.microsoft.com/office/2006/metadata/properties" xmlns:ns2="f6096a06-e7cb-4290-a8b5-e3f16a15a79f" targetNamespace="http://schemas.microsoft.com/office/2006/metadata/properties" ma:root="true" ma:fieldsID="c5da574172ad07724855ad9ee846d351" ns2:_="">
    <xsd:import namespace="f6096a06-e7cb-4290-a8b5-e3f16a15a79f"/>
    <xsd:element name="properties">
      <xsd:complexType>
        <xsd:sequence>
          <xsd:element name="documentManagement">
            <xsd:complexType>
              <xsd:all>
                <xsd:element ref="ns2:d7f3c17871134afcb344da20d19e40a0" minOccurs="0"/>
                <xsd:element ref="ns2:TaxCatchAll" minOccurs="0"/>
                <xsd:element ref="ns2:TaxCatchAllLabel" minOccurs="0"/>
                <xsd:element ref="ns2:p36d7e8802e54a3fa0acc1e40e0839f7" minOccurs="0"/>
                <xsd:element ref="ns2:UnitTopic" minOccurs="0"/>
                <xsd:element ref="ns2:LMSTeachingActivityType"/>
                <xsd:element ref="ns2:LMSTopicSessionBlockNumber" minOccurs="0"/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096a06-e7cb-4290-a8b5-e3f16a15a79f" elementFormDefault="qualified">
    <xsd:import namespace="http://schemas.microsoft.com/office/2006/documentManagement/types"/>
    <xsd:import namespace="http://schemas.microsoft.com/office/infopath/2007/PartnerControls"/>
    <xsd:element name="d7f3c17871134afcb344da20d19e40a0" ma:index="8" nillable="true" ma:taxonomy="true" ma:internalName="d7f3c17871134afcb344da20d19e40a0" ma:taxonomyFieldName="UnitCode" ma:displayName="Unit Code" ma:readOnly="false" ma:default="" ma:fieldId="{d7f3c178-7113-4afc-b344-da20d19e40a0}" ma:taxonomyMulti="true" ma:sspId="d3fc2868-734a-4c3b-b61c-b8a3e8e66cdd" ma:termSetId="658514ab-e26e-4605-add7-e50e34ac69a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74e5d55f-4919-47f4-9b8a-9549df69428e}" ma:internalName="TaxCatchAll" ma:showField="CatchAllData" ma:web="8ef5557b-4b80-4f22-a2fa-8490ec948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74e5d55f-4919-47f4-9b8a-9549df69428e}" ma:internalName="TaxCatchAllLabel" ma:readOnly="true" ma:showField="CatchAllDataLabel" ma:web="8ef5557b-4b80-4f22-a2fa-8490ec948b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36d7e8802e54a3fa0acc1e40e0839f7" ma:index="12" ma:taxonomy="true" ma:internalName="p36d7e8802e54a3fa0acc1e40e0839f7" ma:taxonomyFieldName="TeachingPeriod" ma:displayName="Teaching Period" ma:readOnly="false" ma:fieldId="{936d7e88-02e5-4a3f-a0ac-c1e40e0839f7}" ma:taxonomyMulti="true" ma:sspId="d3fc2868-734a-4c3b-b61c-b8a3e8e66cdd" ma:termSetId="cf6ca148-cd38-4d4a-b783-81b979b5c26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UnitTopic" ma:index="14" nillable="true" ma:displayName="Topic" ma:description="Title/Name of the unit topic the content belongs to" ma:internalName="UnitTopic" ma:readOnly="false">
      <xsd:simpleType>
        <xsd:restriction base="dms:Text"/>
      </xsd:simpleType>
    </xsd:element>
    <xsd:element name="LMSTeachingActivityType" ma:index="15" ma:displayName="Activity Type" ma:description="Further describes the type of teaching activity" ma:format="Dropdown" ma:internalName="LMSTeachingActivityType">
      <xsd:simpleType>
        <xsd:restriction base="dms:Choice">
          <xsd:enumeration value="Lecture"/>
          <xsd:enumeration value="Tutorial"/>
          <xsd:enumeration value="Workshop"/>
          <xsd:enumeration value="Labs / Laboratory"/>
          <xsd:enumeration value="Unit Materials"/>
        </xsd:restriction>
      </xsd:simpleType>
    </xsd:element>
    <xsd:element name="LMSTopicSessionBlockNumber" ma:index="16" nillable="true" ma:displayName="Topic # / Session # / Block #" ma:description="Topic/Session/Block Number the content belongs to" ma:internalName="LMSTopicSessionBlockNumber" ma:readOnly="false">
      <xsd:simpleType>
        <xsd:restriction base="dms:Text"/>
      </xsd:simpleType>
    </xsd:element>
    <xsd:element name="_dlc_DocId" ma:index="1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LongProperties xmlns="http://schemas.microsoft.com/office/2006/metadata/longProperties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MSTopicSessionBlockNumber xmlns="f6096a06-e7cb-4290-a8b5-e3f16a15a79f" xsi:nil="true"/>
    <p36d7e8802e54a3fa0acc1e40e0839f7 xmlns="f6096a06-e7cb-4290-a8b5-e3f16a15a79f">
      <Terms xmlns="http://schemas.microsoft.com/office/infopath/2007/PartnerControls"/>
    </p36d7e8802e54a3fa0acc1e40e0839f7>
    <UnitTopic xmlns="f6096a06-e7cb-4290-a8b5-e3f16a15a79f" xsi:nil="true"/>
    <d7f3c17871134afcb344da20d19e40a0 xmlns="f6096a06-e7cb-4290-a8b5-e3f16a15a79f">
      <Terms xmlns="http://schemas.microsoft.com/office/infopath/2007/PartnerControls">
        <TermInfo xmlns="http://schemas.microsoft.com/office/infopath/2007/PartnerControls">
          <TermName xmlns="http://schemas.microsoft.com/office/infopath/2007/PartnerControls">ICT231</TermName>
          <TermId xmlns="http://schemas.microsoft.com/office/infopath/2007/PartnerControls">6e946c3e-0cda-4ab4-8e5b-c5077ee75386</TermId>
        </TermInfo>
      </Terms>
    </d7f3c17871134afcb344da20d19e40a0>
    <TaxCatchAll xmlns="f6096a06-e7cb-4290-a8b5-e3f16a15a79f">
      <Value>39</Value>
      <Value>56</Value>
    </TaxCatchAll>
    <LMSTeachingActivityType xmlns="f6096a06-e7cb-4290-a8b5-e3f16a15a79f">Workshop</LMSTeachingActivityType>
  </documentManagement>
</p:properti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30A7E-E182-4A94-BD2A-0753B71EF28F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5B551B5A-877F-49CB-B3B4-C3497719A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EB3AD96-420D-414C-9DB5-2A3AC0432D18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86CFDE9A-9E7C-4447-B401-BF2AE9FD07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096a06-e7cb-4290-a8b5-e3f16a15a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27BB3F6-9F9C-453F-A8B9-540B00E367AD}">
  <ds:schemaRefs>
    <ds:schemaRef ds:uri="http://schemas.microsoft.com/office/2006/metadata/longProperties"/>
  </ds:schemaRefs>
</ds:datastoreItem>
</file>

<file path=customXml/itemProps6.xml><?xml version="1.0" encoding="utf-8"?>
<ds:datastoreItem xmlns:ds="http://schemas.openxmlformats.org/officeDocument/2006/customXml" ds:itemID="{E6E305CF-866D-4D18-9A6D-CA9B43F8D642}">
  <ds:schemaRefs>
    <ds:schemaRef ds:uri="http://schemas.microsoft.com/office/2006/metadata/properties"/>
    <ds:schemaRef ds:uri="http://schemas.microsoft.com/office/infopath/2007/PartnerControls"/>
    <ds:schemaRef ds:uri="f6096a06-e7cb-4290-a8b5-e3f16a15a79f"/>
  </ds:schemaRefs>
</ds:datastoreItem>
</file>

<file path=customXml/itemProps7.xml><?xml version="1.0" encoding="utf-8"?>
<ds:datastoreItem xmlns:ds="http://schemas.openxmlformats.org/officeDocument/2006/customXml" ds:itemID="{F8EE391E-ECB0-4E43-B960-88309F9A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Dot1</Template>
  <TotalTime>47</TotalTime>
  <Pages>3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ICT284 2017 Workshop 1</vt:lpstr>
    </vt:vector>
  </TitlesOfParts>
  <Company>Murdoch University</Company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ICT284 2018 Workshop 1</dc:title>
  <dc:creator>V.Hobbs@murdoch.edu.au</dc:creator>
  <cp:lastModifiedBy>Alex Wang</cp:lastModifiedBy>
  <cp:revision>20</cp:revision>
  <cp:lastPrinted>2016-10-25T06:51:00Z</cp:lastPrinted>
  <dcterms:created xsi:type="dcterms:W3CDTF">2017-02-24T03:52:00Z</dcterms:created>
  <dcterms:modified xsi:type="dcterms:W3CDTF">2021-02-24T03:32:00Z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achingPeriod">
    <vt:lpwstr>56;#S1|7e86b6db-15bb-4d04-8b6d-a1ed0d58d77b</vt:lpwstr>
  </property>
  <property fmtid="{D5CDD505-2E9C-101B-9397-08002B2CF9AE}" pid="3" name="UnitCode">
    <vt:lpwstr>39;#ICT231|6e946c3e-0cda-4ab4-8e5b-c5077ee75386</vt:lpwstr>
  </property>
  <property fmtid="{D5CDD505-2E9C-101B-9397-08002B2CF9AE}" pid="4" name="_dlc_DocId">
    <vt:lpwstr>TLICT-59-76</vt:lpwstr>
  </property>
  <property fmtid="{D5CDD505-2E9C-101B-9397-08002B2CF9AE}" pid="5" name="_dlc_DocIdItemGuid">
    <vt:lpwstr>9e01b696-766f-44f1-9db3-220c48dcc2df</vt:lpwstr>
  </property>
  <property fmtid="{D5CDD505-2E9C-101B-9397-08002B2CF9AE}" pid="6" name="_dlc_DocIdUrl">
    <vt:lpwstr>http://lmsecm.murdoch.edu.au/TL/ICT/ICT231/_layouts/DocIdRedir.aspx?ID=TLICT-59-76, TLICT-59-76</vt:lpwstr>
  </property>
</Properties>
</file>